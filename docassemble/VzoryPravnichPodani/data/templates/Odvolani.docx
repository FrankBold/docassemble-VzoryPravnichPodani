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57B8BF" w14:textId="77777777" w:rsidR="00762A4A" w:rsidRPr="00073A58" w:rsidRDefault="00762A4A" w:rsidP="00762A4A">
      <w:pPr>
        <w:pStyle w:val="Popisek"/>
        <w:jc w:val="left"/>
        <w:rPr>
          <w:b/>
        </w:rPr>
      </w:pPr>
      <w:r>
        <w:rPr>
          <w:b/>
        </w:rPr>
        <w:t>Podatel</w:t>
      </w:r>
      <w:r w:rsidRPr="00073A58">
        <w:rPr>
          <w:b/>
        </w:rPr>
        <w:t>:</w:t>
      </w:r>
    </w:p>
    <w:p w14:paraId="0D5757D3" w14:textId="77777777" w:rsidR="00762A4A" w:rsidRPr="00073A58" w:rsidRDefault="00762A4A" w:rsidP="00762A4A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6AD0E45C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6AD58BCA" w14:textId="77777777" w:rsidR="00762A4A" w:rsidRPr="00073A58" w:rsidRDefault="00762A4A" w:rsidP="00762A4A">
      <w:pPr>
        <w:pStyle w:val="Adresa"/>
      </w:pPr>
      <w:r w:rsidRPr="00073A58">
        <w:t xml:space="preserve">IČO: {{ </w:t>
      </w:r>
      <w:proofErr w:type="spellStart"/>
      <w:r w:rsidRPr="00073A58">
        <w:t>Podatel.ic</w:t>
      </w:r>
      <w:proofErr w:type="spellEnd"/>
      <w:r w:rsidRPr="00073A58">
        <w:t xml:space="preserve"> }} </w:t>
      </w:r>
    </w:p>
    <w:p w14:paraId="1D60B3A7" w14:textId="77777777" w:rsidR="00762A4A" w:rsidRPr="00073A58" w:rsidRDefault="00762A4A" w:rsidP="00762A4A">
      <w:pPr>
        <w:pStyle w:val="Adresa"/>
      </w:pPr>
      <w:r w:rsidRPr="00073A58">
        <w:t xml:space="preserve">Sídlo: 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1D8DD78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17B5093B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Podatel.name.text</w:t>
      </w:r>
      <w:proofErr w:type="spellEnd"/>
      <w:r w:rsidRPr="00073A58">
        <w:t xml:space="preserve"> }}</w:t>
      </w:r>
    </w:p>
    <w:p w14:paraId="172FDE99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Podatel.address</w:t>
      </w:r>
      <w:proofErr w:type="spellEnd"/>
      <w:r w:rsidRPr="00073A58">
        <w:t xml:space="preserve"> }}</w:t>
      </w:r>
    </w:p>
    <w:p w14:paraId="227B55F8" w14:textId="77777777" w:rsidR="00762A4A" w:rsidRPr="00073A58" w:rsidRDefault="00762A4A" w:rsidP="00762A4A">
      <w:pPr>
        <w:pStyle w:val="Popisek"/>
        <w:jc w:val="left"/>
      </w:pPr>
      <w:r w:rsidRPr="00073A58">
        <w:t xml:space="preserve">Datum narození: {{ </w:t>
      </w:r>
      <w:proofErr w:type="spellStart"/>
      <w:r w:rsidRPr="00073A58">
        <w:t>Podatel.birthday</w:t>
      </w:r>
      <w:proofErr w:type="spellEnd"/>
      <w:r w:rsidRPr="00073A58">
        <w:t xml:space="preserve"> }}</w:t>
      </w:r>
    </w:p>
    <w:p w14:paraId="709DE262" w14:textId="77777777" w:rsidR="00762A4A" w:rsidRPr="00073A58" w:rsidRDefault="00762A4A" w:rsidP="00762A4A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4C5CCD" w14:textId="097C35C2" w:rsidR="00D76357" w:rsidRPr="00D76357" w:rsidRDefault="00762A4A" w:rsidP="00A14224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D76357">
        <w:rPr>
          <w:b/>
          <w:lang w:val="en-GB"/>
        </w:rPr>
        <w:t xml:space="preserve">{% if </w:t>
      </w:r>
      <w:proofErr w:type="spellStart"/>
      <w:r w:rsidR="00D76357">
        <w:rPr>
          <w:b/>
          <w:lang w:val="en-GB"/>
        </w:rPr>
        <w:t>nadrizeny</w:t>
      </w:r>
      <w:proofErr w:type="spellEnd"/>
      <w:r w:rsidR="00D76357">
        <w:rPr>
          <w:b/>
          <w:lang w:val="en-GB"/>
        </w:rPr>
        <w:t xml:space="preserve"> %}</w:t>
      </w:r>
    </w:p>
    <w:p w14:paraId="5B810534" w14:textId="20520311" w:rsidR="00A14224" w:rsidRPr="00073A58" w:rsidRDefault="00D76357" w:rsidP="00A14224">
      <w:pPr>
        <w:pStyle w:val="Popisek"/>
        <w:jc w:val="left"/>
        <w:rPr>
          <w:b/>
        </w:rPr>
      </w:pPr>
      <w:r>
        <w:rPr>
          <w:b/>
        </w:rPr>
        <w:t>Nadřízený orgán</w:t>
      </w:r>
      <w:r w:rsidR="00A14224" w:rsidRPr="00073A58">
        <w:rPr>
          <w:b/>
        </w:rPr>
        <w:t>:</w:t>
      </w:r>
    </w:p>
    <w:p w14:paraId="7FB18F20" w14:textId="2CE5A55A" w:rsidR="00A14224" w:rsidRPr="00073A58" w:rsidRDefault="00A14224" w:rsidP="00A14224">
      <w:pPr>
        <w:pStyle w:val="Adresa"/>
      </w:pPr>
      <w:r w:rsidRPr="00073A58">
        <w:t>{{</w:t>
      </w:r>
      <w:r>
        <w:t xml:space="preserve"> </w:t>
      </w:r>
      <w:proofErr w:type="spellStart"/>
      <w:r w:rsidR="00E93029">
        <w:t>Adresat.nadrizeny.</w:t>
      </w:r>
      <w:r w:rsidRPr="00073A58">
        <w:t>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="00E93029">
        <w:t>Adresat.nadrizeny.</w:t>
      </w:r>
      <w:r w:rsidRPr="00073A58">
        <w:t>ulice</w:t>
      </w:r>
      <w:proofErr w:type="spellEnd"/>
      <w:r w:rsidRPr="00073A58">
        <w:t xml:space="preserve"> }}</w:t>
      </w:r>
    </w:p>
    <w:p w14:paraId="59CCCCC3" w14:textId="31EBDB86" w:rsidR="00A14224" w:rsidRPr="00073A58" w:rsidRDefault="00A14224" w:rsidP="00A14224">
      <w:pPr>
        <w:pStyle w:val="Adresa"/>
      </w:pPr>
      <w:r w:rsidRPr="00073A58">
        <w:t xml:space="preserve">{{ </w:t>
      </w:r>
      <w:proofErr w:type="spellStart"/>
      <w:r w:rsidR="00E93029">
        <w:t>Adresat.nadrizeny.</w:t>
      </w:r>
      <w:r w:rsidRPr="00073A58">
        <w:t>psc</w:t>
      </w:r>
      <w:proofErr w:type="spellEnd"/>
      <w:r w:rsidRPr="00073A58">
        <w:t xml:space="preserve"> }} {{ </w:t>
      </w:r>
      <w:proofErr w:type="spellStart"/>
      <w:r w:rsidR="00E93029">
        <w:t>Adresat.nadrizeny.</w:t>
      </w:r>
      <w:r w:rsidRPr="00073A58">
        <w:t>obec</w:t>
      </w:r>
      <w:proofErr w:type="spellEnd"/>
      <w:r w:rsidRPr="00073A58">
        <w:t xml:space="preserve"> }}</w:t>
      </w:r>
    </w:p>
    <w:p w14:paraId="20D844B6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3D0B4DD" w14:textId="77777777" w:rsidR="00A14224" w:rsidRPr="00073A58" w:rsidRDefault="00A14224" w:rsidP="00A14224">
      <w:pPr>
        <w:pStyle w:val="Adresa"/>
      </w:pPr>
    </w:p>
    <w:p w14:paraId="18B74559" w14:textId="10381547" w:rsidR="00A14224" w:rsidRPr="00073A58" w:rsidRDefault="00A14224" w:rsidP="00A14224">
      <w:pPr>
        <w:pStyle w:val="Adresa"/>
      </w:pPr>
      <w:r w:rsidRPr="00073A58">
        <w:t xml:space="preserve">IDDS: {{ </w:t>
      </w:r>
      <w:proofErr w:type="spellStart"/>
      <w:r w:rsidR="00E93029">
        <w:t>Adresat.nadrizeny.</w:t>
      </w:r>
      <w:r w:rsidRPr="00073A58">
        <w:t>idds</w:t>
      </w:r>
      <w:proofErr w:type="spellEnd"/>
      <w:r w:rsidRPr="00073A58">
        <w:t xml:space="preserve"> }}</w:t>
      </w:r>
    </w:p>
    <w:p w14:paraId="49EC309D" w14:textId="77777777" w:rsidR="00A14224" w:rsidRPr="00073A58" w:rsidRDefault="00A14224" w:rsidP="00A14224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511C33E" w14:textId="77777777" w:rsidR="00A14224" w:rsidRPr="00073A58" w:rsidRDefault="00A14224" w:rsidP="00A14224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157BCA96" w14:textId="77777777" w:rsidR="00A14224" w:rsidRPr="00073A58" w:rsidRDefault="00A14224" w:rsidP="00A14224">
      <w:pPr>
        <w:pStyle w:val="Adresa"/>
      </w:pPr>
    </w:p>
    <w:p w14:paraId="4917A4A6" w14:textId="3921D3F0" w:rsidR="00A14224" w:rsidRPr="00073A58" w:rsidRDefault="00A14224" w:rsidP="00A14224">
      <w:pPr>
        <w:pStyle w:val="Adresa"/>
      </w:pPr>
      <w:r w:rsidRPr="00073A58">
        <w:t xml:space="preserve">E-mail: {{ </w:t>
      </w:r>
      <w:proofErr w:type="spellStart"/>
      <w:r w:rsidR="00E93029">
        <w:t>Adresat.nadrizeny.</w:t>
      </w:r>
      <w:r w:rsidRPr="00073A58">
        <w:t>email</w:t>
      </w:r>
      <w:proofErr w:type="spellEnd"/>
      <w:r w:rsidRPr="00073A58">
        <w:t xml:space="preserve"> }}</w:t>
      </w:r>
    </w:p>
    <w:p w14:paraId="78184E2B" w14:textId="13F0ED60" w:rsidR="00D76357" w:rsidRPr="00D36A69" w:rsidRDefault="00A14224" w:rsidP="00A14224">
      <w:pPr>
        <w:pStyle w:val="Popisek"/>
        <w:jc w:val="left"/>
        <w:rPr>
          <w:b/>
        </w:rPr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  <w:r w:rsidR="00D36A69">
        <w:rPr>
          <w:b/>
          <w:lang w:val="en-GB"/>
        </w:rPr>
        <w:t>{% endif %}</w:t>
      </w:r>
    </w:p>
    <w:p w14:paraId="7402BAE4" w14:textId="434B1326" w:rsidR="00762A4A" w:rsidRPr="00073A58" w:rsidRDefault="00D76357" w:rsidP="00762A4A">
      <w:pPr>
        <w:pStyle w:val="Popisek"/>
        <w:jc w:val="left"/>
        <w:rPr>
          <w:b/>
        </w:rPr>
      </w:pPr>
      <w:r>
        <w:rPr>
          <w:b/>
        </w:rPr>
        <w:t>Orgán</w:t>
      </w:r>
      <w:r w:rsidR="00762A4A" w:rsidRPr="00073A58">
        <w:rPr>
          <w:b/>
        </w:rPr>
        <w:t>:</w:t>
      </w:r>
    </w:p>
    <w:p w14:paraId="27C8AF3F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Adresat.name.text</w:t>
      </w:r>
      <w:proofErr w:type="spell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58F7C573" w14:textId="77777777" w:rsidR="00762A4A" w:rsidRPr="00073A58" w:rsidRDefault="00762A4A" w:rsidP="00762A4A">
      <w:pPr>
        <w:pStyle w:val="Adresa"/>
      </w:pPr>
      <w:r w:rsidRPr="00073A58">
        <w:t xml:space="preserve">{{ </w:t>
      </w:r>
      <w:proofErr w:type="spellStart"/>
      <w:r w:rsidRPr="00073A58">
        <w:t>Adresat.psc</w:t>
      </w:r>
      <w:proofErr w:type="spell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45EA425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DCBF157" w14:textId="77777777" w:rsidR="00762A4A" w:rsidRPr="00073A58" w:rsidRDefault="00762A4A" w:rsidP="00762A4A">
      <w:pPr>
        <w:pStyle w:val="Adresa"/>
      </w:pPr>
    </w:p>
    <w:p w14:paraId="03F65E8A" w14:textId="77777777" w:rsidR="00762A4A" w:rsidRPr="00073A58" w:rsidRDefault="00762A4A" w:rsidP="00762A4A">
      <w:pPr>
        <w:pStyle w:val="Adresa"/>
      </w:pPr>
      <w:r w:rsidRPr="00073A58">
        <w:t xml:space="preserve">IDDS: {{ </w:t>
      </w:r>
      <w:proofErr w:type="spellStart"/>
      <w:r w:rsidRPr="00073A58">
        <w:t>Adresat.idds</w:t>
      </w:r>
      <w:proofErr w:type="spellEnd"/>
      <w:r w:rsidRPr="00073A58">
        <w:t xml:space="preserve"> }}</w:t>
      </w:r>
    </w:p>
    <w:p w14:paraId="1D9595FF" w14:textId="77777777" w:rsidR="00762A4A" w:rsidRPr="00073A58" w:rsidRDefault="00762A4A" w:rsidP="00762A4A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EA82484" w14:textId="77777777" w:rsidR="00762A4A" w:rsidRPr="00073A58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638D9D5D" w14:textId="77777777" w:rsidR="00762A4A" w:rsidRPr="00073A58" w:rsidRDefault="00762A4A" w:rsidP="00762A4A">
      <w:pPr>
        <w:pStyle w:val="Adresa"/>
      </w:pPr>
    </w:p>
    <w:p w14:paraId="4ADAE894" w14:textId="77777777" w:rsidR="00762A4A" w:rsidRPr="00073A58" w:rsidRDefault="00762A4A" w:rsidP="00762A4A">
      <w:pPr>
        <w:pStyle w:val="Adresa"/>
      </w:pPr>
      <w:r w:rsidRPr="00073A58">
        <w:t xml:space="preserve">E-mail: {{ </w:t>
      </w:r>
      <w:proofErr w:type="spellStart"/>
      <w:r w:rsidRPr="00073A58">
        <w:t>Adresat.email</w:t>
      </w:r>
      <w:proofErr w:type="spellEnd"/>
      <w:r w:rsidRPr="00073A58">
        <w:t xml:space="preserve"> }}</w:t>
      </w:r>
    </w:p>
    <w:p w14:paraId="4B194FE7" w14:textId="4B7D7FA6" w:rsidR="00762A4A" w:rsidRDefault="00762A4A" w:rsidP="00762A4A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896D4C1" w14:textId="2B309AE2" w:rsidR="00D25F24" w:rsidRPr="00073A58" w:rsidRDefault="00D25F24" w:rsidP="00D25F24">
      <w:pPr>
        <w:pStyle w:val="Adresa"/>
      </w:pPr>
    </w:p>
    <w:p w14:paraId="51D742AB" w14:textId="61122BF9" w:rsidR="00D25F24" w:rsidRDefault="00D25F24" w:rsidP="002F0E0B">
      <w:pPr>
        <w:pStyle w:val="Popisek"/>
        <w:jc w:val="left"/>
        <w:sectPr w:rsidR="00D25F24" w:rsidSect="006D28E5">
          <w:footnotePr>
            <w:pos w:val="beneathText"/>
          </w:footnotePr>
          <w:type w:val="continuous"/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E703D0C" w14:textId="77777777" w:rsidR="00762A4A" w:rsidRPr="00073A58" w:rsidRDefault="00762A4A" w:rsidP="00762A4A">
      <w:pPr>
        <w:pStyle w:val="KdeKdy"/>
      </w:pPr>
      <w:r w:rsidRPr="00073A58">
        <w:t xml:space="preserve">Dne: </w:t>
      </w:r>
      <w:r w:rsidRPr="00073A58">
        <w:rPr>
          <w:color w:val="000000"/>
        </w:rPr>
        <w:t xml:space="preserve">{{ </w:t>
      </w:r>
      <w:proofErr w:type="spellStart"/>
      <w:r w:rsidRPr="00073A58">
        <w:rPr>
          <w:color w:val="000000"/>
        </w:rPr>
        <w:t>format_date</w:t>
      </w:r>
      <w:proofErr w:type="spellEnd"/>
      <w:r w:rsidRPr="00073A58">
        <w:rPr>
          <w:color w:val="000000"/>
        </w:rPr>
        <w:t>(</w:t>
      </w:r>
      <w:proofErr w:type="spellStart"/>
      <w:r w:rsidRPr="00073A58">
        <w:rPr>
          <w:color w:val="000000"/>
        </w:rPr>
        <w:t>today</w:t>
      </w:r>
      <w:proofErr w:type="spellEnd"/>
      <w:r w:rsidRPr="00073A58">
        <w:rPr>
          <w:color w:val="000000"/>
        </w:rPr>
        <w:t xml:space="preserve">(), </w:t>
      </w:r>
      <w:proofErr w:type="spellStart"/>
      <w:r w:rsidRPr="00073A58">
        <w:rPr>
          <w:color w:val="000000"/>
        </w:rPr>
        <w:t>format</w:t>
      </w:r>
      <w:proofErr w:type="spellEnd"/>
      <w:r w:rsidRPr="00073A58">
        <w:rPr>
          <w:color w:val="000000"/>
        </w:rPr>
        <w:t>=‘</w:t>
      </w:r>
      <w:proofErr w:type="spellStart"/>
      <w:r w:rsidRPr="00073A58">
        <w:rPr>
          <w:color w:val="000000"/>
        </w:rPr>
        <w:t>dd.MM.yyyy</w:t>
      </w:r>
      <w:proofErr w:type="spellEnd"/>
      <w:r w:rsidRPr="00073A58">
        <w:rPr>
          <w:color w:val="000000"/>
        </w:rPr>
        <w:t>‘) }}</w:t>
      </w:r>
    </w:p>
    <w:p w14:paraId="55BF85B1" w14:textId="2F78B124" w:rsidR="00D36A69" w:rsidRDefault="006D28E5" w:rsidP="00DD348E">
      <w:pPr>
        <w:pStyle w:val="Nzev1"/>
      </w:pPr>
      <w:r w:rsidRPr="00DD348E">
        <w:t>Odvolání proti rozhodnutí</w:t>
      </w:r>
    </w:p>
    <w:p w14:paraId="1BBC7CFD" w14:textId="4B1978FA" w:rsidR="00D25F24" w:rsidRDefault="00A14224" w:rsidP="00D25F24">
      <w:pPr>
        <w:pStyle w:val="Bod"/>
      </w:pPr>
      <w:r>
        <w:t>Napadené</w:t>
      </w:r>
      <w:r w:rsidR="00D25F24">
        <w:t xml:space="preserve"> rozhodnutí</w:t>
      </w:r>
    </w:p>
    <w:p w14:paraId="638AF55D" w14:textId="5D7AA2F1" w:rsidR="00D25F24" w:rsidRPr="00DD348E" w:rsidRDefault="00D25F24" w:rsidP="00D25F24">
      <w:r>
        <w:t xml:space="preserve">Číslo jednací: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Rozhodnuti.cj</w:t>
      </w:r>
      <w:proofErr w:type="spellEnd"/>
      <w:r>
        <w:rPr>
          <w:lang w:val="en-GB"/>
        </w:rPr>
        <w:t xml:space="preserve"> }}</w:t>
      </w:r>
      <w:r>
        <w:br/>
        <w:t>Ze dne:</w:t>
      </w:r>
      <w:r w:rsidRPr="00D25F24">
        <w:rPr>
          <w:lang w:val="en-GB"/>
        </w:rPr>
        <w:t xml:space="preserve">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Rozhodnuti.datumVydani</w:t>
      </w:r>
      <w:proofErr w:type="spellEnd"/>
      <w:r>
        <w:rPr>
          <w:lang w:val="en-GB"/>
        </w:rPr>
        <w:t xml:space="preserve"> }}</w:t>
      </w:r>
      <w:r>
        <w:br/>
        <w:t xml:space="preserve">Doručeno dne: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Rozhodnuti.datumDoruceni</w:t>
      </w:r>
      <w:proofErr w:type="spellEnd"/>
      <w:r>
        <w:rPr>
          <w:lang w:val="en-GB"/>
        </w:rPr>
        <w:t xml:space="preserve"> }}</w:t>
      </w:r>
    </w:p>
    <w:p w14:paraId="537AB014" w14:textId="7B8093F6" w:rsidR="006D28E5" w:rsidRPr="00D25F24" w:rsidRDefault="00D25F24" w:rsidP="00D25F24">
      <w:pPr>
        <w:pStyle w:val="Bod"/>
      </w:pPr>
      <w:r w:rsidRPr="00D25F24">
        <w:t>Předmět řízení</w:t>
      </w:r>
    </w:p>
    <w:p w14:paraId="2C143258" w14:textId="700AE7F9" w:rsidR="006D28E5" w:rsidRDefault="00F95236" w:rsidP="006D28E5">
      <w:pPr>
        <w:spacing w:after="0"/>
        <w:jc w:val="both"/>
      </w:pPr>
      <w:r w:rsidRPr="00F95236">
        <w:t>Z níže uvedených důvodů je</w:t>
      </w:r>
      <w:r>
        <w:t xml:space="preserve"> podatel</w:t>
      </w:r>
      <w:r w:rsidRPr="00F95236">
        <w:t xml:space="preserve"> přesvědčen, že</w:t>
      </w:r>
      <w:r>
        <w:t xml:space="preserve"> napadené rozhodnutí bylo vydáno v rozporu se zákonem, a proto proti němu</w:t>
      </w:r>
      <w:r w:rsidRPr="00F95236">
        <w:t xml:space="preserve"> v souladu s</w:t>
      </w:r>
      <w:r w:rsidR="0026103F">
        <w:t> </w:t>
      </w:r>
      <w:r w:rsidRPr="00F95236">
        <w:t>ustanoveními</w:t>
      </w:r>
      <w:r w:rsidR="0026103F">
        <w:rPr>
          <w:lang w:val="en-GB"/>
        </w:rPr>
        <w:t xml:space="preserve">{% if </w:t>
      </w:r>
      <w:proofErr w:type="spellStart"/>
      <w:r w:rsidR="0026103F">
        <w:rPr>
          <w:lang w:val="en-GB"/>
        </w:rPr>
        <w:t>typRizeni</w:t>
      </w:r>
      <w:proofErr w:type="spellEnd"/>
      <w:r w:rsidR="0026103F">
        <w:rPr>
          <w:lang w:val="en-GB"/>
        </w:rPr>
        <w:t xml:space="preserve"> == “info” %} </w:t>
      </w:r>
      <w:r w:rsidR="0026103F" w:rsidRPr="0026103F">
        <w:rPr>
          <w:lang w:val="en-GB"/>
        </w:rPr>
        <w:t xml:space="preserve">§ 16 </w:t>
      </w:r>
      <w:proofErr w:type="spellStart"/>
      <w:r w:rsidR="0026103F" w:rsidRPr="0026103F">
        <w:rPr>
          <w:lang w:val="en-GB"/>
        </w:rPr>
        <w:t>zákona</w:t>
      </w:r>
      <w:proofErr w:type="spellEnd"/>
      <w:r w:rsidR="0026103F" w:rsidRPr="0026103F">
        <w:rPr>
          <w:lang w:val="en-GB"/>
        </w:rPr>
        <w:t xml:space="preserve"> č. 106/1999 Sb. o </w:t>
      </w:r>
      <w:proofErr w:type="spellStart"/>
      <w:r w:rsidR="0026103F" w:rsidRPr="0026103F">
        <w:rPr>
          <w:lang w:val="en-GB"/>
        </w:rPr>
        <w:t>svobodném</w:t>
      </w:r>
      <w:proofErr w:type="spellEnd"/>
      <w:r w:rsidR="0026103F" w:rsidRPr="0026103F">
        <w:rPr>
          <w:lang w:val="en-GB"/>
        </w:rPr>
        <w:t xml:space="preserve"> </w:t>
      </w:r>
      <w:proofErr w:type="spellStart"/>
      <w:r w:rsidR="0026103F" w:rsidRPr="0026103F">
        <w:rPr>
          <w:lang w:val="en-GB"/>
        </w:rPr>
        <w:t>přístupu</w:t>
      </w:r>
      <w:proofErr w:type="spellEnd"/>
      <w:r w:rsidR="0026103F" w:rsidRPr="0026103F">
        <w:rPr>
          <w:lang w:val="en-GB"/>
        </w:rPr>
        <w:t xml:space="preserve"> k </w:t>
      </w:r>
      <w:proofErr w:type="spellStart"/>
      <w:r w:rsidR="0026103F" w:rsidRPr="0026103F">
        <w:rPr>
          <w:lang w:val="en-GB"/>
        </w:rPr>
        <w:t>informacím</w:t>
      </w:r>
      <w:proofErr w:type="spellEnd"/>
      <w:r w:rsidR="0026103F">
        <w:rPr>
          <w:lang w:val="en-GB"/>
        </w:rPr>
        <w:t>,{</w:t>
      </w:r>
      <w:r w:rsidR="0026103F">
        <w:t xml:space="preserve">% </w:t>
      </w:r>
      <w:proofErr w:type="spellStart"/>
      <w:r w:rsidR="0026103F">
        <w:t>endif</w:t>
      </w:r>
      <w:proofErr w:type="spellEnd"/>
      <w:r w:rsidR="0026103F">
        <w:t xml:space="preserve"> %</w:t>
      </w:r>
      <w:r w:rsidR="0026103F">
        <w:rPr>
          <w:lang w:val="en-GB"/>
        </w:rPr>
        <w:t>}</w:t>
      </w:r>
      <w:r w:rsidRPr="00F95236">
        <w:t xml:space="preserve"> § 81 odst. 1) a § 83 odst. 1) zákona č. 500/2004 Sb., správní řád, v</w:t>
      </w:r>
      <w:r w:rsidR="0026103F">
        <w:t> </w:t>
      </w:r>
      <w:r w:rsidRPr="00F95236">
        <w:t>platném</w:t>
      </w:r>
      <w:r w:rsidR="0026103F">
        <w:t xml:space="preserve"> znění</w:t>
      </w:r>
      <w:r w:rsidRPr="00F95236">
        <w:t>, řádně a včas podává toto odvolání.</w:t>
      </w:r>
    </w:p>
    <w:p w14:paraId="1DDC232D" w14:textId="35851634" w:rsidR="006D28E5" w:rsidRDefault="00D25F24" w:rsidP="00D25F24">
      <w:pPr>
        <w:pStyle w:val="Bod"/>
      </w:pPr>
      <w:r>
        <w:lastRenderedPageBreak/>
        <w:t>Odůvodnění</w:t>
      </w:r>
    </w:p>
    <w:p w14:paraId="213E3A95" w14:textId="6FC44798" w:rsidR="002F0E0B" w:rsidRDefault="00D25F24" w:rsidP="002F0E0B">
      <w:pPr>
        <w:spacing w:after="0"/>
      </w:pPr>
      <w:r>
        <w:t xml:space="preserve">{{ </w:t>
      </w:r>
      <w:proofErr w:type="spellStart"/>
      <w:r>
        <w:t>Podani.oduvodneni</w:t>
      </w:r>
      <w:proofErr w:type="spellEnd"/>
      <w:r>
        <w:t xml:space="preserve"> }}</w:t>
      </w:r>
    </w:p>
    <w:p w14:paraId="6B5A39AC" w14:textId="77777777" w:rsidR="006D28E5" w:rsidRDefault="006D28E5" w:rsidP="006D28E5">
      <w:pPr>
        <w:spacing w:after="0"/>
        <w:jc w:val="both"/>
      </w:pPr>
    </w:p>
    <w:p w14:paraId="7F6369A0" w14:textId="302A1C7B" w:rsidR="006D28E5" w:rsidRDefault="00D25F24" w:rsidP="00D25F24">
      <w:pPr>
        <w:pStyle w:val="Bod"/>
      </w:pPr>
      <w:r>
        <w:t>Petit</w:t>
      </w:r>
    </w:p>
    <w:p w14:paraId="23D81FEE" w14:textId="43A44F01" w:rsidR="006D28E5" w:rsidRDefault="00F95236" w:rsidP="006D28E5">
      <w:pPr>
        <w:spacing w:after="0"/>
        <w:jc w:val="both"/>
        <w:rPr>
          <w:b/>
        </w:rPr>
      </w:pPr>
      <w:r>
        <w:rPr>
          <w:b/>
        </w:rPr>
        <w:t xml:space="preserve">{{ </w:t>
      </w:r>
      <w:proofErr w:type="spellStart"/>
      <w:r>
        <w:rPr>
          <w:b/>
        </w:rPr>
        <w:t>Podani.petit</w:t>
      </w:r>
      <w:proofErr w:type="spellEnd"/>
      <w:r>
        <w:rPr>
          <w:b/>
        </w:rPr>
        <w:t xml:space="preserve"> }}</w:t>
      </w:r>
    </w:p>
    <w:p w14:paraId="00DC5CEB" w14:textId="77777777" w:rsidR="00762A4A" w:rsidRDefault="00762A4A" w:rsidP="00762A4A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</w:t>
      </w:r>
      <w:bookmarkStart w:id="0" w:name="_Hlk54875091"/>
      <w:r w:rsidRPr="000B2C46">
        <w:t>‘</w:t>
      </w:r>
      <w:r>
        <w:t>FO</w:t>
      </w:r>
      <w:r w:rsidRPr="000B2C46">
        <w:t>‘</w:t>
      </w:r>
      <w:bookmarkEnd w:id="0"/>
      <w:r w:rsidRPr="000B2C46">
        <w:t xml:space="preserve"> %}</w:t>
      </w:r>
      <w:r>
        <w:t>__________________________</w:t>
      </w:r>
    </w:p>
    <w:p w14:paraId="20E54145" w14:textId="77777777" w:rsidR="00762A4A" w:rsidRDefault="00762A4A" w:rsidP="00762A4A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1605B9C1" w14:textId="77777777" w:rsidR="00762A4A" w:rsidRDefault="00762A4A" w:rsidP="00762A4A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74B3DD3E" w14:textId="77777777" w:rsidR="00762A4A" w:rsidRDefault="00762A4A" w:rsidP="00762A4A">
      <w:r>
        <w:t xml:space="preserve">{{ </w:t>
      </w:r>
      <w:proofErr w:type="spellStart"/>
      <w:r>
        <w:t>Podatel.zastupceName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333B7797" w14:textId="77777777" w:rsidR="00762A4A" w:rsidRDefault="00762A4A" w:rsidP="00762A4A"/>
    <w:p w14:paraId="0B67B8D8" w14:textId="77777777" w:rsidR="00762A4A" w:rsidRDefault="00762A4A" w:rsidP="00762A4A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252AF9E8" w14:textId="77777777" w:rsidR="00762A4A" w:rsidRPr="004638A2" w:rsidRDefault="00762A4A" w:rsidP="00762A4A">
      <w:pPr>
        <w:rPr>
          <w:b/>
        </w:rPr>
      </w:pPr>
      <w:r w:rsidRPr="004638A2">
        <w:rPr>
          <w:b/>
        </w:rPr>
        <w:t>Přílohy:</w:t>
      </w:r>
    </w:p>
    <w:p w14:paraId="7CC1FF09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39620098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>
        <w:t xml:space="preserve">{{ </w:t>
      </w:r>
      <w:proofErr w:type="spellStart"/>
      <w:r>
        <w:t>priloha</w:t>
      </w:r>
      <w:proofErr w:type="spellEnd"/>
      <w:r>
        <w:t xml:space="preserve"> }}</w:t>
      </w:r>
    </w:p>
    <w:p w14:paraId="7FBD98AA" w14:textId="77777777" w:rsidR="00762A4A" w:rsidRDefault="00762A4A" w:rsidP="00762A4A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3116109" w14:textId="20E28A79" w:rsidR="00D25F24" w:rsidRPr="00D25F24" w:rsidRDefault="00762A4A" w:rsidP="00D25F24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sectPr w:rsidR="00D25F24" w:rsidRPr="00D25F2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3F709" w14:textId="77777777" w:rsidR="002F3BC3" w:rsidRDefault="002F3BC3" w:rsidP="00237CD1">
      <w:r>
        <w:separator/>
      </w:r>
    </w:p>
  </w:endnote>
  <w:endnote w:type="continuationSeparator" w:id="0">
    <w:p w14:paraId="2533E5AC" w14:textId="77777777" w:rsidR="002F3BC3" w:rsidRDefault="002F3BC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EDF48" w14:textId="77777777" w:rsidR="00956729" w:rsidRPr="006F0A14" w:rsidRDefault="00956729" w:rsidP="006F0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E0485" w14:textId="77777777" w:rsidR="00956729" w:rsidRPr="006F0A14" w:rsidRDefault="00956729" w:rsidP="006F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020B7" w14:textId="77777777" w:rsidR="002F3BC3" w:rsidRDefault="002F3BC3" w:rsidP="00237CD1">
      <w:r>
        <w:separator/>
      </w:r>
    </w:p>
  </w:footnote>
  <w:footnote w:type="continuationSeparator" w:id="0">
    <w:p w14:paraId="25CAB918" w14:textId="77777777" w:rsidR="002F3BC3" w:rsidRDefault="002F3BC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3FF2"/>
    <w:multiLevelType w:val="hybridMultilevel"/>
    <w:tmpl w:val="DC44A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F67E6"/>
    <w:multiLevelType w:val="hybridMultilevel"/>
    <w:tmpl w:val="7D4A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B66"/>
    <w:multiLevelType w:val="hybridMultilevel"/>
    <w:tmpl w:val="F158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B"/>
    <w:rsid w:val="00003A40"/>
    <w:rsid w:val="000246D2"/>
    <w:rsid w:val="00027188"/>
    <w:rsid w:val="00041BC7"/>
    <w:rsid w:val="000475F7"/>
    <w:rsid w:val="00055D80"/>
    <w:rsid w:val="000577FF"/>
    <w:rsid w:val="00066D92"/>
    <w:rsid w:val="000E0241"/>
    <w:rsid w:val="000E3221"/>
    <w:rsid w:val="00105C03"/>
    <w:rsid w:val="00136D8A"/>
    <w:rsid w:val="001419E9"/>
    <w:rsid w:val="00181C93"/>
    <w:rsid w:val="001E30E1"/>
    <w:rsid w:val="00237CD1"/>
    <w:rsid w:val="0026103F"/>
    <w:rsid w:val="00280620"/>
    <w:rsid w:val="00281173"/>
    <w:rsid w:val="002819D8"/>
    <w:rsid w:val="00286540"/>
    <w:rsid w:val="002A7ECF"/>
    <w:rsid w:val="002B7BC9"/>
    <w:rsid w:val="002F0E0B"/>
    <w:rsid w:val="002F2FD9"/>
    <w:rsid w:val="002F3BC3"/>
    <w:rsid w:val="00325974"/>
    <w:rsid w:val="0035700E"/>
    <w:rsid w:val="003651D4"/>
    <w:rsid w:val="00366D5C"/>
    <w:rsid w:val="00390327"/>
    <w:rsid w:val="003A6A74"/>
    <w:rsid w:val="003E5E71"/>
    <w:rsid w:val="003F3881"/>
    <w:rsid w:val="004251BF"/>
    <w:rsid w:val="00432006"/>
    <w:rsid w:val="00441E81"/>
    <w:rsid w:val="0045040A"/>
    <w:rsid w:val="004638A2"/>
    <w:rsid w:val="004657B5"/>
    <w:rsid w:val="004932CE"/>
    <w:rsid w:val="004A6CEF"/>
    <w:rsid w:val="004F2C1C"/>
    <w:rsid w:val="00504BA6"/>
    <w:rsid w:val="005B682F"/>
    <w:rsid w:val="005D5427"/>
    <w:rsid w:val="00611C7F"/>
    <w:rsid w:val="00631041"/>
    <w:rsid w:val="00652A04"/>
    <w:rsid w:val="0069426F"/>
    <w:rsid w:val="00697E64"/>
    <w:rsid w:val="006A23C2"/>
    <w:rsid w:val="006B4E9E"/>
    <w:rsid w:val="006D28E5"/>
    <w:rsid w:val="006F0A14"/>
    <w:rsid w:val="007233C7"/>
    <w:rsid w:val="00727E16"/>
    <w:rsid w:val="00732616"/>
    <w:rsid w:val="007329C5"/>
    <w:rsid w:val="00762A4A"/>
    <w:rsid w:val="007C6BE4"/>
    <w:rsid w:val="007C6E7F"/>
    <w:rsid w:val="007F1839"/>
    <w:rsid w:val="008041CD"/>
    <w:rsid w:val="0081066A"/>
    <w:rsid w:val="008304FF"/>
    <w:rsid w:val="008313A9"/>
    <w:rsid w:val="008636AA"/>
    <w:rsid w:val="00884755"/>
    <w:rsid w:val="008A6B98"/>
    <w:rsid w:val="008E59BB"/>
    <w:rsid w:val="00901750"/>
    <w:rsid w:val="00902279"/>
    <w:rsid w:val="00956729"/>
    <w:rsid w:val="00996FFC"/>
    <w:rsid w:val="009A4890"/>
    <w:rsid w:val="00A00B41"/>
    <w:rsid w:val="00A14224"/>
    <w:rsid w:val="00A223C0"/>
    <w:rsid w:val="00A26000"/>
    <w:rsid w:val="00A42CF5"/>
    <w:rsid w:val="00A4687F"/>
    <w:rsid w:val="00A7301B"/>
    <w:rsid w:val="00A94E00"/>
    <w:rsid w:val="00AA2F29"/>
    <w:rsid w:val="00AB08DF"/>
    <w:rsid w:val="00AF2DF5"/>
    <w:rsid w:val="00B31BE4"/>
    <w:rsid w:val="00B65306"/>
    <w:rsid w:val="00B8104F"/>
    <w:rsid w:val="00B84DA6"/>
    <w:rsid w:val="00BB31BE"/>
    <w:rsid w:val="00BD5602"/>
    <w:rsid w:val="00C72F3A"/>
    <w:rsid w:val="00C80124"/>
    <w:rsid w:val="00C87E19"/>
    <w:rsid w:val="00CF1CF3"/>
    <w:rsid w:val="00D25F24"/>
    <w:rsid w:val="00D26CF9"/>
    <w:rsid w:val="00D34F6D"/>
    <w:rsid w:val="00D358BD"/>
    <w:rsid w:val="00D36A69"/>
    <w:rsid w:val="00D450BB"/>
    <w:rsid w:val="00D5069D"/>
    <w:rsid w:val="00D56256"/>
    <w:rsid w:val="00D76357"/>
    <w:rsid w:val="00D907F0"/>
    <w:rsid w:val="00DC6590"/>
    <w:rsid w:val="00DC6C56"/>
    <w:rsid w:val="00DD348E"/>
    <w:rsid w:val="00DE54E0"/>
    <w:rsid w:val="00E058B7"/>
    <w:rsid w:val="00E93029"/>
    <w:rsid w:val="00EB4BA9"/>
    <w:rsid w:val="00ED58C2"/>
    <w:rsid w:val="00EE00D6"/>
    <w:rsid w:val="00F31AFB"/>
    <w:rsid w:val="00F47029"/>
    <w:rsid w:val="00F663DC"/>
    <w:rsid w:val="00F668EE"/>
    <w:rsid w:val="00F95236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7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36A69"/>
    <w:pPr>
      <w:spacing w:before="240" w:after="48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  <w:style w:type="paragraph" w:customStyle="1" w:styleId="Bod">
    <w:name w:val="Bod"/>
    <w:basedOn w:val="Normal"/>
    <w:link w:val="BodChar"/>
    <w:qFormat/>
    <w:rsid w:val="00D25F24"/>
    <w:pPr>
      <w:numPr>
        <w:numId w:val="9"/>
      </w:numPr>
      <w:spacing w:after="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5F24"/>
    <w:rPr>
      <w:sz w:val="16"/>
      <w:szCs w:val="16"/>
    </w:rPr>
  </w:style>
  <w:style w:type="character" w:customStyle="1" w:styleId="BodChar">
    <w:name w:val="Bod Char"/>
    <w:basedOn w:val="DefaultParagraphFont"/>
    <w:link w:val="Bod"/>
    <w:rsid w:val="00D25F24"/>
    <w:rPr>
      <w:rFonts w:ascii="Gill Sans MT" w:hAnsi="Gill Sans MT"/>
      <w:b/>
      <w:bCs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24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24"/>
    <w:rPr>
      <w:rFonts w:ascii="Gill Sans MT" w:hAnsi="Gill Sans M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Odvolani_proti_rozhodnuti_ve_spravnim_rizeni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8BEEAB8-1520-4E25-B312-8765153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Odvolani_proti_rozhodnuti_ve_spravnim_rizeni_Vzor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2020-10-29T09:47:00Z</dcterms:created>
  <dcterms:modified xsi:type="dcterms:W3CDTF">2020-12-02T10:20:00Z</dcterms:modified>
</cp:coreProperties>
</file>