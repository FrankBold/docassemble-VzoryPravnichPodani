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CC4C1B8" w14:textId="77777777" w:rsidR="002C2841" w:rsidRPr="00604032" w:rsidRDefault="002C2841" w:rsidP="002C2841">
      <w:pPr>
        <w:pStyle w:val="Popisek"/>
        <w:jc w:val="left"/>
        <w:rPr>
          <w:b/>
        </w:rPr>
      </w:pPr>
      <w:r w:rsidRPr="00604032">
        <w:rPr>
          <w:b/>
        </w:rPr>
        <w:t>Podatel:</w:t>
      </w:r>
    </w:p>
    <w:p w14:paraId="7348693C" w14:textId="77777777" w:rsidR="002C2841" w:rsidRPr="00604032" w:rsidRDefault="002C2841" w:rsidP="002C2841">
      <w:pPr>
        <w:pStyle w:val="Popisek"/>
        <w:jc w:val="left"/>
        <w:rPr>
          <w:bCs/>
        </w:rPr>
      </w:pPr>
      <w:r w:rsidRPr="00604032">
        <w:rPr>
          <w:bCs/>
        </w:rPr>
        <w:t xml:space="preserve">{%p </w:t>
      </w:r>
      <w:proofErr w:type="spellStart"/>
      <w:r w:rsidRPr="00604032">
        <w:rPr>
          <w:bCs/>
        </w:rPr>
        <w:t>if</w:t>
      </w:r>
      <w:proofErr w:type="spellEnd"/>
      <w:r w:rsidRPr="00604032">
        <w:rPr>
          <w:bCs/>
        </w:rPr>
        <w:t xml:space="preserve"> </w:t>
      </w:r>
      <w:proofErr w:type="spellStart"/>
      <w:r w:rsidRPr="00604032">
        <w:rPr>
          <w:bCs/>
        </w:rPr>
        <w:t>Podatel.forma</w:t>
      </w:r>
      <w:proofErr w:type="spellEnd"/>
      <w:r w:rsidRPr="00604032">
        <w:rPr>
          <w:bCs/>
        </w:rPr>
        <w:t xml:space="preserve"> == ‘PO‘ %}</w:t>
      </w:r>
    </w:p>
    <w:p w14:paraId="3BFA283F" w14:textId="77777777" w:rsidR="002C2841" w:rsidRPr="00604032" w:rsidRDefault="002C2841" w:rsidP="002C2841">
      <w:pPr>
        <w:pStyle w:val="Adresa"/>
      </w:pPr>
      <w:proofErr w:type="gramStart"/>
      <w:r w:rsidRPr="00604032">
        <w:t xml:space="preserve">{{ </w:t>
      </w:r>
      <w:proofErr w:type="spellStart"/>
      <w:r w:rsidRPr="00604032">
        <w:t>Podatel.name.text</w:t>
      </w:r>
      <w:proofErr w:type="spellEnd"/>
      <w:proofErr w:type="gramEnd"/>
      <w:r w:rsidRPr="00604032">
        <w:t xml:space="preserve"> }}</w:t>
      </w:r>
    </w:p>
    <w:p w14:paraId="06E6BFB3" w14:textId="77777777" w:rsidR="002C2841" w:rsidRPr="00604032" w:rsidRDefault="002C2841" w:rsidP="002C2841">
      <w:pPr>
        <w:pStyle w:val="Adresa"/>
      </w:pPr>
      <w:r w:rsidRPr="00604032">
        <w:t xml:space="preserve">IČO: </w:t>
      </w:r>
      <w:proofErr w:type="gramStart"/>
      <w:r w:rsidRPr="00604032">
        <w:t xml:space="preserve">{{ </w:t>
      </w:r>
      <w:proofErr w:type="spellStart"/>
      <w:r w:rsidRPr="00604032">
        <w:t>Podatel.ic</w:t>
      </w:r>
      <w:proofErr w:type="spellEnd"/>
      <w:proofErr w:type="gramEnd"/>
      <w:r w:rsidRPr="00604032">
        <w:t xml:space="preserve"> }} </w:t>
      </w:r>
    </w:p>
    <w:p w14:paraId="5D54DC17" w14:textId="77777777" w:rsidR="002C2841" w:rsidRPr="00604032" w:rsidRDefault="002C2841" w:rsidP="002C2841">
      <w:pPr>
        <w:pStyle w:val="Adresa"/>
      </w:pPr>
      <w:r w:rsidRPr="00604032">
        <w:t xml:space="preserve">Sídlo: </w:t>
      </w:r>
      <w:proofErr w:type="gramStart"/>
      <w:r w:rsidRPr="00604032">
        <w:t xml:space="preserve">{{ </w:t>
      </w:r>
      <w:proofErr w:type="spellStart"/>
      <w:r w:rsidRPr="00604032">
        <w:t>Podatel.address</w:t>
      </w:r>
      <w:proofErr w:type="spellEnd"/>
      <w:proofErr w:type="gramEnd"/>
      <w:r w:rsidRPr="00604032">
        <w:t xml:space="preserve"> }}</w:t>
      </w:r>
    </w:p>
    <w:p w14:paraId="1B8C42B0" w14:textId="77777777" w:rsidR="002C2841" w:rsidRPr="00604032" w:rsidRDefault="002C2841" w:rsidP="002C2841">
      <w:pPr>
        <w:pStyle w:val="Adresa"/>
      </w:pPr>
      <w:r w:rsidRPr="00604032">
        <w:t xml:space="preserve">{%p </w:t>
      </w:r>
      <w:proofErr w:type="spellStart"/>
      <w:r w:rsidRPr="00604032">
        <w:t>else</w:t>
      </w:r>
      <w:proofErr w:type="spellEnd"/>
      <w:r w:rsidRPr="00604032">
        <w:t xml:space="preserve"> %}</w:t>
      </w:r>
    </w:p>
    <w:p w14:paraId="6EE715BA" w14:textId="77777777" w:rsidR="002C2841" w:rsidRPr="00604032" w:rsidRDefault="002C2841" w:rsidP="002C2841">
      <w:pPr>
        <w:pStyle w:val="Adresa"/>
      </w:pPr>
      <w:proofErr w:type="gramStart"/>
      <w:r w:rsidRPr="00604032">
        <w:t xml:space="preserve">{{ </w:t>
      </w:r>
      <w:proofErr w:type="spellStart"/>
      <w:r w:rsidRPr="00604032">
        <w:t>Podatel.name.text</w:t>
      </w:r>
      <w:proofErr w:type="spellEnd"/>
      <w:proofErr w:type="gramEnd"/>
      <w:r w:rsidRPr="00604032">
        <w:t xml:space="preserve"> }}</w:t>
      </w:r>
    </w:p>
    <w:p w14:paraId="32397ED3" w14:textId="77777777" w:rsidR="002C2841" w:rsidRPr="00604032" w:rsidRDefault="002C2841" w:rsidP="002C2841">
      <w:pPr>
        <w:pStyle w:val="Adresa"/>
      </w:pPr>
      <w:proofErr w:type="gramStart"/>
      <w:r w:rsidRPr="00604032">
        <w:t xml:space="preserve">{{ </w:t>
      </w:r>
      <w:proofErr w:type="spellStart"/>
      <w:r w:rsidRPr="00604032">
        <w:t>Podatel.address</w:t>
      </w:r>
      <w:proofErr w:type="spellEnd"/>
      <w:proofErr w:type="gramEnd"/>
      <w:r w:rsidRPr="00604032">
        <w:t xml:space="preserve"> }}</w:t>
      </w:r>
    </w:p>
    <w:p w14:paraId="62C3410A" w14:textId="77777777" w:rsidR="002C2841" w:rsidRPr="00604032" w:rsidRDefault="002C2841" w:rsidP="002C2841">
      <w:pPr>
        <w:pStyle w:val="Popisek"/>
        <w:jc w:val="left"/>
      </w:pPr>
      <w:r w:rsidRPr="00604032">
        <w:t xml:space="preserve">Datum narození: </w:t>
      </w:r>
      <w:proofErr w:type="gramStart"/>
      <w:r w:rsidRPr="00604032">
        <w:t xml:space="preserve">{{ </w:t>
      </w:r>
      <w:proofErr w:type="spellStart"/>
      <w:r w:rsidRPr="00604032">
        <w:t>Podatel.birthday</w:t>
      </w:r>
      <w:proofErr w:type="spellEnd"/>
      <w:proofErr w:type="gramEnd"/>
      <w:r w:rsidRPr="00604032">
        <w:t xml:space="preserve"> }}</w:t>
      </w:r>
    </w:p>
    <w:p w14:paraId="039DB276" w14:textId="77777777" w:rsidR="0005402A" w:rsidRPr="00604032" w:rsidRDefault="002C2841" w:rsidP="002C2841">
      <w:pPr>
        <w:pStyle w:val="Popisek"/>
        <w:jc w:val="left"/>
      </w:pPr>
      <w:r w:rsidRPr="00604032"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419FB416" w14:textId="57AF8567" w:rsidR="002C2841" w:rsidRPr="00604032" w:rsidRDefault="0095263B" w:rsidP="002C2841">
      <w:pPr>
        <w:pStyle w:val="Popisek"/>
        <w:jc w:val="left"/>
      </w:pPr>
      <w:r w:rsidRPr="00604032">
        <w:br w:type="column"/>
      </w:r>
      <w:r w:rsidR="002C2841" w:rsidRPr="00604032">
        <w:rPr>
          <w:b/>
        </w:rPr>
        <w:t>Adresát:</w:t>
      </w:r>
    </w:p>
    <w:p w14:paraId="26CC8B08" w14:textId="77777777" w:rsidR="002C2841" w:rsidRPr="00604032" w:rsidRDefault="002C2841" w:rsidP="002C2841">
      <w:pPr>
        <w:pStyle w:val="Adresa"/>
      </w:pPr>
      <w:proofErr w:type="gramStart"/>
      <w:r w:rsidRPr="00604032">
        <w:t xml:space="preserve">{{ </w:t>
      </w:r>
      <w:proofErr w:type="spellStart"/>
      <w:r w:rsidRPr="00604032">
        <w:t>Adresat.name.text</w:t>
      </w:r>
      <w:proofErr w:type="spellEnd"/>
      <w:proofErr w:type="gramEnd"/>
      <w:r w:rsidRPr="00604032">
        <w:t xml:space="preserve"> }}</w:t>
      </w:r>
      <w:r w:rsidRPr="00604032">
        <w:br/>
        <w:t xml:space="preserve">{{ </w:t>
      </w:r>
      <w:proofErr w:type="spellStart"/>
      <w:r w:rsidRPr="00604032">
        <w:t>Adresat.ulice</w:t>
      </w:r>
      <w:proofErr w:type="spellEnd"/>
      <w:r w:rsidRPr="00604032">
        <w:t xml:space="preserve"> }}</w:t>
      </w:r>
    </w:p>
    <w:p w14:paraId="0FFE7FFC" w14:textId="77777777" w:rsidR="002C2841" w:rsidRPr="00604032" w:rsidRDefault="002C2841" w:rsidP="002C2841">
      <w:pPr>
        <w:pStyle w:val="Adresa"/>
      </w:pPr>
      <w:proofErr w:type="gramStart"/>
      <w:r w:rsidRPr="00604032">
        <w:t xml:space="preserve">{{ </w:t>
      </w:r>
      <w:proofErr w:type="spellStart"/>
      <w:r w:rsidRPr="00604032">
        <w:t>Adresat.psc</w:t>
      </w:r>
      <w:proofErr w:type="spellEnd"/>
      <w:proofErr w:type="gramEnd"/>
      <w:r w:rsidRPr="00604032">
        <w:t xml:space="preserve"> }} {{ </w:t>
      </w:r>
      <w:proofErr w:type="spellStart"/>
      <w:r w:rsidRPr="00604032">
        <w:t>Adresat.obec</w:t>
      </w:r>
      <w:proofErr w:type="spellEnd"/>
      <w:r w:rsidRPr="00604032">
        <w:t xml:space="preserve"> }}</w:t>
      </w:r>
    </w:p>
    <w:p w14:paraId="3180A45D" w14:textId="77777777" w:rsidR="002C2841" w:rsidRPr="00604032" w:rsidRDefault="002C2841" w:rsidP="002C2841">
      <w:pPr>
        <w:pStyle w:val="Adresa"/>
      </w:pPr>
      <w:r w:rsidRPr="00604032">
        <w:t xml:space="preserve">{%p </w:t>
      </w:r>
      <w:proofErr w:type="spellStart"/>
      <w:r w:rsidRPr="00604032">
        <w:t>if</w:t>
      </w:r>
      <w:proofErr w:type="spellEnd"/>
      <w:r w:rsidRPr="00604032">
        <w:t xml:space="preserve"> </w:t>
      </w:r>
      <w:proofErr w:type="spellStart"/>
      <w:r w:rsidRPr="00604032">
        <w:t>Podani.forma</w:t>
      </w:r>
      <w:proofErr w:type="spellEnd"/>
      <w:r w:rsidRPr="00604032">
        <w:t xml:space="preserve"> == ‘</w:t>
      </w:r>
      <w:proofErr w:type="spellStart"/>
      <w:r w:rsidRPr="00604032">
        <w:t>datovka</w:t>
      </w:r>
      <w:proofErr w:type="spellEnd"/>
      <w:r w:rsidRPr="00604032">
        <w:t>’ %}</w:t>
      </w:r>
    </w:p>
    <w:p w14:paraId="2F2E5802" w14:textId="77777777" w:rsidR="002C2841" w:rsidRPr="00604032" w:rsidRDefault="002C2841" w:rsidP="002C2841">
      <w:pPr>
        <w:pStyle w:val="Adresa"/>
      </w:pPr>
    </w:p>
    <w:p w14:paraId="1FF2FE80" w14:textId="77777777" w:rsidR="002C2841" w:rsidRPr="00604032" w:rsidRDefault="002C2841" w:rsidP="002C2841">
      <w:pPr>
        <w:pStyle w:val="Adresa"/>
      </w:pPr>
      <w:r w:rsidRPr="00604032">
        <w:t xml:space="preserve">IDDS: </w:t>
      </w:r>
      <w:proofErr w:type="gramStart"/>
      <w:r w:rsidRPr="00604032">
        <w:t xml:space="preserve">{{ </w:t>
      </w:r>
      <w:proofErr w:type="spellStart"/>
      <w:r w:rsidRPr="00604032">
        <w:t>Adresat.idds</w:t>
      </w:r>
      <w:proofErr w:type="spellEnd"/>
      <w:proofErr w:type="gramEnd"/>
      <w:r w:rsidRPr="00604032">
        <w:t xml:space="preserve"> }}</w:t>
      </w:r>
    </w:p>
    <w:p w14:paraId="1D845793" w14:textId="77777777" w:rsidR="00956729" w:rsidRPr="00604032" w:rsidRDefault="002C2841" w:rsidP="002C2841">
      <w:pPr>
        <w:pStyle w:val="Adresa"/>
      </w:pPr>
      <w:r w:rsidRPr="00604032"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7B48C2B1" w14:textId="77777777" w:rsidR="0095263B" w:rsidRPr="00604032" w:rsidRDefault="0095263B" w:rsidP="00447C3B">
      <w:pPr>
        <w:pStyle w:val="KdeKdy"/>
        <w:spacing w:after="120"/>
        <w:sectPr w:rsidR="0095263B" w:rsidRPr="00604032" w:rsidSect="0095263B">
          <w:footnotePr>
            <w:pos w:val="beneathText"/>
          </w:footnotePr>
          <w:type w:val="continuous"/>
          <w:pgSz w:w="11905" w:h="16837" w:code="9"/>
          <w:pgMar w:top="1701" w:right="1985" w:bottom="1701" w:left="1985" w:header="567" w:footer="669" w:gutter="0"/>
          <w:cols w:num="2" w:space="708"/>
          <w:titlePg/>
          <w:docGrid w:linePitch="360"/>
        </w:sectPr>
      </w:pPr>
    </w:p>
    <w:p w14:paraId="4E113D61" w14:textId="42CADB38" w:rsidR="00041BC7" w:rsidRPr="00604032" w:rsidRDefault="005254EB" w:rsidP="00447C3B">
      <w:pPr>
        <w:pStyle w:val="KdeKdy"/>
        <w:spacing w:after="120"/>
      </w:pPr>
      <w:r w:rsidRPr="00604032">
        <w:t xml:space="preserve">Dne: </w:t>
      </w:r>
      <w:proofErr w:type="gramStart"/>
      <w:r w:rsidRPr="00604032">
        <w:rPr>
          <w:color w:val="000000"/>
        </w:rPr>
        <w:t xml:space="preserve">{{ </w:t>
      </w:r>
      <w:proofErr w:type="spellStart"/>
      <w:r w:rsidRPr="00604032">
        <w:rPr>
          <w:color w:val="000000"/>
        </w:rPr>
        <w:t>format</w:t>
      </w:r>
      <w:proofErr w:type="gramEnd"/>
      <w:r w:rsidRPr="00604032">
        <w:rPr>
          <w:color w:val="000000"/>
        </w:rPr>
        <w:t>_date</w:t>
      </w:r>
      <w:proofErr w:type="spellEnd"/>
      <w:r w:rsidRPr="00604032">
        <w:rPr>
          <w:color w:val="000000"/>
        </w:rPr>
        <w:t>(</w:t>
      </w:r>
      <w:proofErr w:type="spellStart"/>
      <w:r w:rsidRPr="00604032">
        <w:rPr>
          <w:color w:val="000000"/>
        </w:rPr>
        <w:t>today</w:t>
      </w:r>
      <w:proofErr w:type="spellEnd"/>
      <w:r w:rsidRPr="00604032">
        <w:rPr>
          <w:color w:val="000000"/>
        </w:rPr>
        <w:t xml:space="preserve">(), </w:t>
      </w:r>
      <w:proofErr w:type="spellStart"/>
      <w:r w:rsidRPr="00604032">
        <w:rPr>
          <w:color w:val="000000"/>
        </w:rPr>
        <w:t>format</w:t>
      </w:r>
      <w:proofErr w:type="spellEnd"/>
      <w:r w:rsidRPr="00604032">
        <w:rPr>
          <w:color w:val="000000"/>
        </w:rPr>
        <w:t>=‘</w:t>
      </w:r>
      <w:proofErr w:type="spellStart"/>
      <w:r w:rsidRPr="00604032">
        <w:rPr>
          <w:color w:val="000000"/>
        </w:rPr>
        <w:t>dd.MM.yyyy</w:t>
      </w:r>
      <w:proofErr w:type="spellEnd"/>
      <w:r w:rsidRPr="00604032">
        <w:rPr>
          <w:color w:val="000000"/>
        </w:rPr>
        <w:t>‘)  }}</w:t>
      </w:r>
    </w:p>
    <w:p w14:paraId="066C8410" w14:textId="77777777" w:rsidR="00475DED" w:rsidRPr="00604032" w:rsidRDefault="004405DE" w:rsidP="00B82AAF">
      <w:pPr>
        <w:pStyle w:val="Nzev1"/>
      </w:pPr>
      <w:r w:rsidRPr="00604032">
        <w:t xml:space="preserve">Žádost o poskytnutí informací </w:t>
      </w:r>
    </w:p>
    <w:p w14:paraId="0C131AC7" w14:textId="5501F5D5" w:rsidR="004405DE" w:rsidRPr="00604032" w:rsidRDefault="004405DE" w:rsidP="004405DE">
      <w:pPr>
        <w:jc w:val="both"/>
      </w:pPr>
      <w:r w:rsidRPr="00604032">
        <w:t>Podatel tímto žádá, v</w:t>
      </w:r>
      <w:r w:rsidR="004972FB" w:rsidRPr="00604032">
        <w:t>e</w:t>
      </w:r>
      <w:r w:rsidRPr="00604032">
        <w:t> smyslu zákona č.</w:t>
      </w:r>
      <w:r w:rsidR="00161916" w:rsidRPr="00604032">
        <w:t xml:space="preserve"> </w:t>
      </w:r>
      <w:r w:rsidRPr="00604032">
        <w:t>1</w:t>
      </w:r>
      <w:r w:rsidR="00111AE0" w:rsidRPr="00604032">
        <w:t>06</w:t>
      </w:r>
      <w:r w:rsidRPr="00604032">
        <w:t>/199</w:t>
      </w:r>
      <w:r w:rsidR="00111AE0" w:rsidRPr="00604032">
        <w:t>9</w:t>
      </w:r>
      <w:r w:rsidRPr="00604032">
        <w:t xml:space="preserve"> Sb., o </w:t>
      </w:r>
      <w:r w:rsidR="00111AE0" w:rsidRPr="00604032">
        <w:t>svobodném přístupu k informacím</w:t>
      </w:r>
      <w:r w:rsidRPr="00604032">
        <w:t xml:space="preserve">, ve znění pozdějších předpisů, </w:t>
      </w:r>
      <w:proofErr w:type="gramStart"/>
      <w:r w:rsidR="005254EB" w:rsidRPr="00604032">
        <w:t>{{ Adresat.name</w:t>
      </w:r>
      <w:proofErr w:type="gramEnd"/>
      <w:r w:rsidR="005254EB" w:rsidRPr="00604032">
        <w:t xml:space="preserve"> }}</w:t>
      </w:r>
      <w:r w:rsidRPr="00604032">
        <w:t xml:space="preserve"> o poskytnutí následujících informací:</w:t>
      </w:r>
    </w:p>
    <w:p w14:paraId="4740CC10" w14:textId="0EE72C56" w:rsidR="002C2841" w:rsidRPr="00604032" w:rsidRDefault="002C2841" w:rsidP="004405DE">
      <w:pPr>
        <w:jc w:val="both"/>
      </w:pPr>
      <w:r w:rsidRPr="00604032">
        <w:t xml:space="preserve">{%p </w:t>
      </w:r>
      <w:proofErr w:type="spellStart"/>
      <w:r w:rsidRPr="00604032">
        <w:t>if</w:t>
      </w:r>
      <w:proofErr w:type="spellEnd"/>
      <w:r w:rsidRPr="00604032">
        <w:t xml:space="preserve"> zdroj == ‘HS’ %}</w:t>
      </w:r>
    </w:p>
    <w:p w14:paraId="53F70A46" w14:textId="3F80947A" w:rsidR="004405DE" w:rsidRPr="00604032" w:rsidRDefault="005254EB" w:rsidP="0013297A">
      <w:pPr>
        <w:pStyle w:val="ListParagraph"/>
        <w:numPr>
          <w:ilvl w:val="0"/>
          <w:numId w:val="14"/>
        </w:numPr>
        <w:jc w:val="both"/>
      </w:pPr>
      <w:r w:rsidRPr="00604032">
        <w:t xml:space="preserve">Informace o důvodu uzavření smlouvy č. </w:t>
      </w:r>
      <w:proofErr w:type="gramStart"/>
      <w:r w:rsidRPr="00604032">
        <w:t>{{</w:t>
      </w:r>
      <w:r w:rsidR="008F4B68" w:rsidRPr="00604032">
        <w:t xml:space="preserve"> </w:t>
      </w:r>
      <w:proofErr w:type="spellStart"/>
      <w:r w:rsidR="008F4B68" w:rsidRPr="00604032">
        <w:t>Podani.smlouvaC</w:t>
      </w:r>
      <w:r w:rsidRPr="00604032">
        <w:t>islo</w:t>
      </w:r>
      <w:proofErr w:type="spellEnd"/>
      <w:proofErr w:type="gramEnd"/>
      <w:r w:rsidRPr="00604032">
        <w:t xml:space="preserve"> }} uzavřené dne {{ </w:t>
      </w:r>
      <w:proofErr w:type="spellStart"/>
      <w:r w:rsidR="008F4B68" w:rsidRPr="00604032">
        <w:t>Podani.smlouvaD</w:t>
      </w:r>
      <w:r w:rsidRPr="00604032">
        <w:t>atum</w:t>
      </w:r>
      <w:proofErr w:type="spellEnd"/>
      <w:r w:rsidRPr="00604032">
        <w:t xml:space="preserve"> }}</w:t>
      </w:r>
    </w:p>
    <w:p w14:paraId="42CCF43F" w14:textId="46168F76" w:rsidR="001232BF" w:rsidRPr="00604032" w:rsidRDefault="001232BF" w:rsidP="001232BF">
      <w:pPr>
        <w:jc w:val="both"/>
      </w:pPr>
      <w:r w:rsidRPr="00604032">
        <w:t xml:space="preserve">{%p </w:t>
      </w:r>
      <w:proofErr w:type="spellStart"/>
      <w:r w:rsidRPr="00604032">
        <w:t>elif</w:t>
      </w:r>
      <w:proofErr w:type="spellEnd"/>
      <w:r w:rsidRPr="00604032">
        <w:t xml:space="preserve"> zdroj == ‘</w:t>
      </w:r>
      <w:proofErr w:type="spellStart"/>
      <w:r w:rsidRPr="00604032">
        <w:t>odpad_stavebko</w:t>
      </w:r>
      <w:proofErr w:type="spellEnd"/>
      <w:r w:rsidRPr="00604032">
        <w:t>’ %}</w:t>
      </w:r>
    </w:p>
    <w:p w14:paraId="3D617AC1" w14:textId="74A58489" w:rsidR="001232BF" w:rsidRPr="00604032" w:rsidRDefault="001232BF" w:rsidP="001232BF">
      <w:pPr>
        <w:pStyle w:val="ListParagraph"/>
        <w:numPr>
          <w:ilvl w:val="0"/>
          <w:numId w:val="14"/>
        </w:numPr>
        <w:jc w:val="both"/>
      </w:pPr>
      <w:r w:rsidRPr="00604032">
        <w:t xml:space="preserve">Rozhodnutí v rámci územního a stavebního řízení týkajícího se zařízení zpracování odpadu č. </w:t>
      </w:r>
      <w:proofErr w:type="gramStart"/>
      <w:r w:rsidRPr="00604032">
        <w:t xml:space="preserve">{{ </w:t>
      </w:r>
      <w:proofErr w:type="spellStart"/>
      <w:r w:rsidRPr="00604032">
        <w:t>url</w:t>
      </w:r>
      <w:proofErr w:type="gramEnd"/>
      <w:r w:rsidRPr="00604032">
        <w:t>_args</w:t>
      </w:r>
      <w:proofErr w:type="spellEnd"/>
      <w:r w:rsidRPr="00604032">
        <w:t>['</w:t>
      </w:r>
      <w:proofErr w:type="spellStart"/>
      <w:r w:rsidRPr="00604032">
        <w:t>id_zarizeni</w:t>
      </w:r>
      <w:proofErr w:type="spellEnd"/>
      <w:r w:rsidRPr="00604032">
        <w:t xml:space="preserve">'] }} na adrese {{ </w:t>
      </w:r>
      <w:proofErr w:type="spellStart"/>
      <w:r w:rsidR="00604032" w:rsidRPr="00604032">
        <w:t>url_args</w:t>
      </w:r>
      <w:proofErr w:type="spellEnd"/>
      <w:r w:rsidR="00604032" w:rsidRPr="00604032">
        <w:t>['adresa']</w:t>
      </w:r>
      <w:r w:rsidRPr="00604032">
        <w:t xml:space="preserve"> }}</w:t>
      </w:r>
    </w:p>
    <w:p w14:paraId="3B49A114" w14:textId="2DDD0005" w:rsidR="001232BF" w:rsidRPr="00604032" w:rsidRDefault="001232BF" w:rsidP="001232BF">
      <w:pPr>
        <w:jc w:val="both"/>
      </w:pPr>
      <w:r w:rsidRPr="00604032">
        <w:t xml:space="preserve">{%p </w:t>
      </w:r>
      <w:proofErr w:type="spellStart"/>
      <w:r w:rsidRPr="00604032">
        <w:t>elif</w:t>
      </w:r>
      <w:proofErr w:type="spellEnd"/>
      <w:r w:rsidRPr="00604032">
        <w:t xml:space="preserve"> zdroj == ‘</w:t>
      </w:r>
      <w:proofErr w:type="spellStart"/>
      <w:r w:rsidRPr="00604032">
        <w:t>odpad_kraj</w:t>
      </w:r>
      <w:proofErr w:type="spellEnd"/>
      <w:r w:rsidRPr="00604032">
        <w:t>’ %}</w:t>
      </w:r>
    </w:p>
    <w:p w14:paraId="59660A22" w14:textId="7C0E53A5" w:rsidR="001232BF" w:rsidRPr="00604032" w:rsidRDefault="001232BF" w:rsidP="001232BF">
      <w:pPr>
        <w:pStyle w:val="ListParagraph"/>
        <w:numPr>
          <w:ilvl w:val="0"/>
          <w:numId w:val="14"/>
        </w:numPr>
        <w:jc w:val="both"/>
      </w:pPr>
      <w:r w:rsidRPr="00604032">
        <w:t>Souhlas krajského úřadu s provozováním sklád</w:t>
      </w:r>
      <w:r w:rsidR="00604032" w:rsidRPr="00604032">
        <w:t>k</w:t>
      </w:r>
      <w:r w:rsidRPr="00604032">
        <w:t xml:space="preserve">y </w:t>
      </w:r>
      <w:r w:rsidR="00604032" w:rsidRPr="00604032">
        <w:t xml:space="preserve">č. </w:t>
      </w:r>
      <w:proofErr w:type="gramStart"/>
      <w:r w:rsidR="00604032" w:rsidRPr="00604032">
        <w:t xml:space="preserve">{{ </w:t>
      </w:r>
      <w:proofErr w:type="spellStart"/>
      <w:r w:rsidR="00604032" w:rsidRPr="00604032">
        <w:t>url</w:t>
      </w:r>
      <w:proofErr w:type="gramEnd"/>
      <w:r w:rsidR="00604032" w:rsidRPr="00604032">
        <w:t>_args</w:t>
      </w:r>
      <w:proofErr w:type="spellEnd"/>
      <w:r w:rsidR="00604032" w:rsidRPr="00604032">
        <w:t>['</w:t>
      </w:r>
      <w:proofErr w:type="spellStart"/>
      <w:r w:rsidR="00604032" w:rsidRPr="00604032">
        <w:t>id_zarizeni</w:t>
      </w:r>
      <w:proofErr w:type="spellEnd"/>
      <w:r w:rsidR="00604032" w:rsidRPr="00604032">
        <w:t xml:space="preserve">'] }} na adrese {{ </w:t>
      </w:r>
      <w:proofErr w:type="spellStart"/>
      <w:r w:rsidR="00604032" w:rsidRPr="00604032">
        <w:t>url_args</w:t>
      </w:r>
      <w:proofErr w:type="spellEnd"/>
      <w:r w:rsidR="00604032" w:rsidRPr="00604032">
        <w:t>['adresa'] }}</w:t>
      </w:r>
    </w:p>
    <w:p w14:paraId="0B5AF70E" w14:textId="138921ED" w:rsidR="002C2841" w:rsidRPr="00604032" w:rsidRDefault="002C2841" w:rsidP="002C2841">
      <w:pPr>
        <w:jc w:val="both"/>
      </w:pPr>
      <w:r w:rsidRPr="00604032">
        <w:t xml:space="preserve">{%p </w:t>
      </w:r>
      <w:proofErr w:type="spellStart"/>
      <w:r w:rsidRPr="00604032">
        <w:t>else</w:t>
      </w:r>
      <w:proofErr w:type="spellEnd"/>
      <w:r w:rsidRPr="00604032">
        <w:t>%}</w:t>
      </w:r>
    </w:p>
    <w:p w14:paraId="22F57572" w14:textId="7FB3A215" w:rsidR="00532797" w:rsidRPr="00532797" w:rsidRDefault="00532797" w:rsidP="00532797">
      <w:pPr>
        <w:pStyle w:val="ListParagraph"/>
        <w:numPr>
          <w:ilvl w:val="0"/>
          <w:numId w:val="17"/>
        </w:numPr>
        <w:jc w:val="both"/>
        <w:rPr>
          <w:lang w:val="en-GB"/>
        </w:rPr>
      </w:pPr>
      <w:r w:rsidRPr="00532797">
        <w:rPr>
          <w:lang w:val="en-GB"/>
        </w:rPr>
        <w:t xml:space="preserve">{%p for </w:t>
      </w:r>
      <w:proofErr w:type="spellStart"/>
      <w:r>
        <w:rPr>
          <w:lang w:val="en-GB"/>
        </w:rPr>
        <w:t>polozka</w:t>
      </w:r>
      <w:proofErr w:type="spellEnd"/>
      <w:r w:rsidRPr="00532797">
        <w:rPr>
          <w:lang w:val="en-GB"/>
        </w:rPr>
        <w:t xml:space="preserve"> in </w:t>
      </w:r>
      <w:proofErr w:type="spellStart"/>
      <w:r w:rsidRPr="00532797">
        <w:rPr>
          <w:lang w:val="en-GB"/>
        </w:rPr>
        <w:t>Podani.</w:t>
      </w:r>
      <w:r>
        <w:rPr>
          <w:lang w:val="en-GB"/>
        </w:rPr>
        <w:t>obsah</w:t>
      </w:r>
      <w:proofErr w:type="spellEnd"/>
      <w:r w:rsidRPr="00532797">
        <w:rPr>
          <w:lang w:val="en-GB"/>
        </w:rPr>
        <w:t xml:space="preserve"> %}</w:t>
      </w:r>
    </w:p>
    <w:p w14:paraId="3DA76277" w14:textId="3F56D7B3" w:rsidR="00532797" w:rsidRPr="00532797" w:rsidRDefault="00532797" w:rsidP="00532797">
      <w:pPr>
        <w:pStyle w:val="ListParagraph"/>
        <w:numPr>
          <w:ilvl w:val="0"/>
          <w:numId w:val="17"/>
        </w:numPr>
        <w:jc w:val="both"/>
        <w:rPr>
          <w:lang w:val="en-GB"/>
        </w:rPr>
      </w:pPr>
      <w:proofErr w:type="gramStart"/>
      <w:r w:rsidRPr="00532797">
        <w:rPr>
          <w:lang w:val="en-GB"/>
        </w:rPr>
        <w:t xml:space="preserve">{{ </w:t>
      </w:r>
      <w:proofErr w:type="spellStart"/>
      <w:r>
        <w:rPr>
          <w:lang w:val="en-GB"/>
        </w:rPr>
        <w:t>polozk</w:t>
      </w:r>
      <w:r w:rsidRPr="00532797">
        <w:rPr>
          <w:lang w:val="en-GB"/>
        </w:rPr>
        <w:t>a</w:t>
      </w:r>
      <w:proofErr w:type="spellEnd"/>
      <w:proofErr w:type="gramEnd"/>
      <w:r w:rsidRPr="00532797">
        <w:rPr>
          <w:lang w:val="en-GB"/>
        </w:rPr>
        <w:t xml:space="preserve"> }}</w:t>
      </w:r>
    </w:p>
    <w:p w14:paraId="59795714" w14:textId="77777777" w:rsidR="00532797" w:rsidRPr="00532797" w:rsidRDefault="00532797" w:rsidP="00532797">
      <w:pPr>
        <w:pStyle w:val="ListParagraph"/>
        <w:numPr>
          <w:ilvl w:val="0"/>
          <w:numId w:val="17"/>
        </w:numPr>
        <w:jc w:val="both"/>
        <w:rPr>
          <w:lang w:val="en-GB"/>
        </w:rPr>
      </w:pPr>
      <w:r w:rsidRPr="00532797">
        <w:rPr>
          <w:lang w:val="en-GB"/>
        </w:rPr>
        <w:t xml:space="preserve">{%p </w:t>
      </w:r>
      <w:proofErr w:type="spellStart"/>
      <w:r w:rsidRPr="00532797">
        <w:rPr>
          <w:lang w:val="en-GB"/>
        </w:rPr>
        <w:t>endfor</w:t>
      </w:r>
      <w:proofErr w:type="spellEnd"/>
      <w:r w:rsidRPr="00532797">
        <w:rPr>
          <w:lang w:val="en-GB"/>
        </w:rPr>
        <w:t xml:space="preserve"> %}</w:t>
      </w:r>
    </w:p>
    <w:p w14:paraId="5B983B96" w14:textId="1F762C2B" w:rsidR="002C2841" w:rsidRPr="00604032" w:rsidRDefault="002C2841" w:rsidP="002C2841">
      <w:pPr>
        <w:jc w:val="both"/>
      </w:pPr>
      <w:r w:rsidRPr="00604032"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454B1885" w14:textId="17AE4D6C" w:rsidR="005254EB" w:rsidRPr="00604032" w:rsidRDefault="005254EB" w:rsidP="005254EB">
      <w:pPr>
        <w:jc w:val="both"/>
      </w:pPr>
      <w:r w:rsidRPr="00604032">
        <w:t xml:space="preserve">{%p </w:t>
      </w:r>
      <w:proofErr w:type="spellStart"/>
      <w:r w:rsidRPr="00604032">
        <w:t>if</w:t>
      </w:r>
      <w:proofErr w:type="spellEnd"/>
      <w:r w:rsidRPr="00604032">
        <w:t xml:space="preserve"> </w:t>
      </w:r>
      <w:proofErr w:type="spellStart"/>
      <w:r w:rsidR="00E60AAF" w:rsidRPr="00604032">
        <w:t>Podani.</w:t>
      </w:r>
      <w:r w:rsidRPr="00604032">
        <w:t>odpoved</w:t>
      </w:r>
      <w:proofErr w:type="spellEnd"/>
      <w:r w:rsidRPr="00604032">
        <w:t xml:space="preserve"> == ‘email’ %}</w:t>
      </w:r>
    </w:p>
    <w:p w14:paraId="77FD90D8" w14:textId="6A1A58FA" w:rsidR="005254EB" w:rsidRPr="00604032" w:rsidRDefault="005254EB" w:rsidP="000F05A8">
      <w:bookmarkStart w:id="0" w:name="_Hlk4874045"/>
      <w:r w:rsidRPr="00604032">
        <w:lastRenderedPageBreak/>
        <w:t xml:space="preserve">Prosím o poskytnutí výše požadovaných informací elektronicky zasláním na adresu </w:t>
      </w:r>
      <w:proofErr w:type="gramStart"/>
      <w:r w:rsidRPr="00604032">
        <w:t xml:space="preserve">{{ </w:t>
      </w:r>
      <w:proofErr w:type="spellStart"/>
      <w:r w:rsidRPr="00604032">
        <w:t>Podatel.email</w:t>
      </w:r>
      <w:proofErr w:type="spellEnd"/>
      <w:proofErr w:type="gramEnd"/>
      <w:r w:rsidRPr="00604032">
        <w:t xml:space="preserve"> }}. Za poskytnutí informací předem děkuji.</w:t>
      </w:r>
    </w:p>
    <w:p w14:paraId="66097845" w14:textId="15BB37EE" w:rsidR="005254EB" w:rsidRPr="00604032" w:rsidRDefault="005254EB" w:rsidP="005254EB">
      <w:pPr>
        <w:jc w:val="both"/>
      </w:pPr>
      <w:r w:rsidRPr="00604032">
        <w:t xml:space="preserve">{%p </w:t>
      </w:r>
      <w:proofErr w:type="spellStart"/>
      <w:r w:rsidRPr="00604032">
        <w:t>elif</w:t>
      </w:r>
      <w:proofErr w:type="spellEnd"/>
      <w:r w:rsidRPr="00604032">
        <w:t xml:space="preserve"> </w:t>
      </w:r>
      <w:proofErr w:type="spellStart"/>
      <w:r w:rsidR="00E60AAF" w:rsidRPr="00604032">
        <w:t>Podani.</w:t>
      </w:r>
      <w:r w:rsidRPr="00604032">
        <w:t>odpoved</w:t>
      </w:r>
      <w:proofErr w:type="spellEnd"/>
      <w:r w:rsidRPr="00604032">
        <w:t xml:space="preserve"> == ‘</w:t>
      </w:r>
      <w:proofErr w:type="spellStart"/>
      <w:r w:rsidRPr="00604032">
        <w:t>datovka</w:t>
      </w:r>
      <w:proofErr w:type="spellEnd"/>
      <w:r w:rsidRPr="00604032">
        <w:t>’ %}</w:t>
      </w:r>
    </w:p>
    <w:bookmarkEnd w:id="0"/>
    <w:p w14:paraId="578A9CEA" w14:textId="1C904E42" w:rsidR="005254EB" w:rsidRPr="00604032" w:rsidRDefault="005254EB" w:rsidP="005254EB">
      <w:r w:rsidRPr="00604032">
        <w:t xml:space="preserve">Prosím o poskytnutí výše požadovaných informací do datové schránky ID: </w:t>
      </w:r>
      <w:proofErr w:type="gramStart"/>
      <w:r w:rsidRPr="00604032">
        <w:t xml:space="preserve">{{ </w:t>
      </w:r>
      <w:proofErr w:type="spellStart"/>
      <w:r w:rsidRPr="00604032">
        <w:t>Podatel.</w:t>
      </w:r>
      <w:r w:rsidR="002C2841" w:rsidRPr="00604032">
        <w:t>idds</w:t>
      </w:r>
      <w:proofErr w:type="spellEnd"/>
      <w:proofErr w:type="gramEnd"/>
      <w:r w:rsidRPr="00604032">
        <w:t xml:space="preserve"> }}. Za poskytnutí informací předem děkuji.</w:t>
      </w:r>
    </w:p>
    <w:p w14:paraId="2D0F79D4" w14:textId="0D7AA1E3" w:rsidR="005254EB" w:rsidRPr="00604032" w:rsidRDefault="005254EB" w:rsidP="005254EB">
      <w:pPr>
        <w:jc w:val="both"/>
      </w:pPr>
      <w:r w:rsidRPr="00604032">
        <w:t xml:space="preserve">{%p </w:t>
      </w:r>
      <w:proofErr w:type="spellStart"/>
      <w:r w:rsidRPr="00604032">
        <w:t>else</w:t>
      </w:r>
      <w:proofErr w:type="spellEnd"/>
      <w:r w:rsidRPr="00604032">
        <w:t xml:space="preserve"> %}</w:t>
      </w:r>
    </w:p>
    <w:p w14:paraId="45B08866" w14:textId="665F2316" w:rsidR="005254EB" w:rsidRPr="00604032" w:rsidRDefault="005254EB" w:rsidP="000F05A8">
      <w:r w:rsidRPr="00604032">
        <w:t xml:space="preserve">Prosím o poskytnutí výše požadovaných informací zasláním kopií na adresu </w:t>
      </w:r>
      <w:proofErr w:type="gramStart"/>
      <w:r w:rsidRPr="00604032">
        <w:t xml:space="preserve">{{ </w:t>
      </w:r>
      <w:proofErr w:type="spellStart"/>
      <w:r w:rsidRPr="00604032">
        <w:t>Podatel.address</w:t>
      </w:r>
      <w:proofErr w:type="spellEnd"/>
      <w:proofErr w:type="gramEnd"/>
      <w:r w:rsidRPr="00604032">
        <w:t xml:space="preserve"> }}. Za poskytnutí informací předem děkuji.</w:t>
      </w:r>
    </w:p>
    <w:p w14:paraId="0D925C89" w14:textId="5E5A209C" w:rsidR="00956729" w:rsidRPr="00604032" w:rsidRDefault="005254EB" w:rsidP="005254EB">
      <w:pPr>
        <w:jc w:val="both"/>
      </w:pPr>
      <w:r w:rsidRPr="00604032"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5657049D" w14:textId="3D3222BF" w:rsidR="00945ED5" w:rsidRPr="00604032" w:rsidRDefault="00945ED5" w:rsidP="00945ED5">
      <w:pPr>
        <w:spacing w:before="720"/>
        <w:jc w:val="right"/>
      </w:pPr>
      <w:r w:rsidRPr="00604032">
        <w:t xml:space="preserve">{% </w:t>
      </w:r>
      <w:proofErr w:type="spellStart"/>
      <w:r w:rsidRPr="00604032">
        <w:t>if</w:t>
      </w:r>
      <w:proofErr w:type="spellEnd"/>
      <w:r w:rsidRPr="00604032">
        <w:t xml:space="preserve"> </w:t>
      </w:r>
      <w:proofErr w:type="spellStart"/>
      <w:r w:rsidRPr="00604032">
        <w:t>Podani.forma</w:t>
      </w:r>
      <w:proofErr w:type="spellEnd"/>
      <w:r w:rsidRPr="00604032">
        <w:t xml:space="preserve"> == ‘</w:t>
      </w:r>
      <w:proofErr w:type="spellStart"/>
      <w:r w:rsidRPr="00604032">
        <w:t>posta</w:t>
      </w:r>
      <w:proofErr w:type="spellEnd"/>
      <w:r w:rsidRPr="00604032">
        <w:t xml:space="preserve">’ </w:t>
      </w:r>
      <w:proofErr w:type="gramStart"/>
      <w:r w:rsidRPr="00604032">
        <w:t>%}{</w:t>
      </w:r>
      <w:proofErr w:type="gramEnd"/>
      <w:r w:rsidRPr="00604032">
        <w:t xml:space="preserve">% </w:t>
      </w:r>
      <w:proofErr w:type="spellStart"/>
      <w:r w:rsidRPr="00604032">
        <w:t>if</w:t>
      </w:r>
      <w:proofErr w:type="spellEnd"/>
      <w:r w:rsidRPr="00604032">
        <w:t xml:space="preserve"> </w:t>
      </w:r>
      <w:proofErr w:type="spellStart"/>
      <w:r w:rsidRPr="00604032">
        <w:t>Podatel.forma</w:t>
      </w:r>
      <w:proofErr w:type="spellEnd"/>
      <w:r w:rsidRPr="00604032">
        <w:t xml:space="preserve"> == ‘FO‘ %}__________________________</w:t>
      </w:r>
    </w:p>
    <w:p w14:paraId="6358E62E" w14:textId="77777777" w:rsidR="00945ED5" w:rsidRPr="00604032" w:rsidRDefault="00945ED5" w:rsidP="00945ED5">
      <w:pPr>
        <w:jc w:val="right"/>
        <w:rPr>
          <w:b/>
        </w:rPr>
      </w:pPr>
      <w:proofErr w:type="gramStart"/>
      <w:r w:rsidRPr="00604032">
        <w:t xml:space="preserve">{{ </w:t>
      </w:r>
      <w:proofErr w:type="spellStart"/>
      <w:r w:rsidRPr="00604032">
        <w:t>Podatel.name.text</w:t>
      </w:r>
      <w:proofErr w:type="spellEnd"/>
      <w:proofErr w:type="gramEnd"/>
      <w:r w:rsidRPr="00604032">
        <w:t xml:space="preserve"> }}</w:t>
      </w:r>
    </w:p>
    <w:p w14:paraId="6483692C" w14:textId="77777777" w:rsidR="00945ED5" w:rsidRPr="00604032" w:rsidRDefault="00945ED5" w:rsidP="00945ED5">
      <w:pPr>
        <w:spacing w:before="720"/>
        <w:jc w:val="right"/>
      </w:pPr>
      <w:r w:rsidRPr="00604032">
        <w:t xml:space="preserve">{% </w:t>
      </w:r>
      <w:proofErr w:type="spellStart"/>
      <w:r w:rsidRPr="00604032">
        <w:t>else</w:t>
      </w:r>
      <w:proofErr w:type="spellEnd"/>
      <w:r w:rsidRPr="00604032">
        <w:t xml:space="preserve"> </w:t>
      </w:r>
      <w:proofErr w:type="gramStart"/>
      <w:r w:rsidRPr="00604032">
        <w:t>%}_</w:t>
      </w:r>
      <w:proofErr w:type="gramEnd"/>
      <w:r w:rsidRPr="00604032">
        <w:t>_________________________</w:t>
      </w:r>
    </w:p>
    <w:p w14:paraId="20669D7F" w14:textId="77777777" w:rsidR="00945ED5" w:rsidRPr="00604032" w:rsidRDefault="00945ED5" w:rsidP="00945ED5">
      <w:proofErr w:type="gramStart"/>
      <w:r w:rsidRPr="00604032">
        <w:t xml:space="preserve">{{ </w:t>
      </w:r>
      <w:proofErr w:type="spellStart"/>
      <w:r w:rsidRPr="00604032">
        <w:t>Podatel.zastupceName</w:t>
      </w:r>
      <w:proofErr w:type="spellEnd"/>
      <w:proofErr w:type="gramEnd"/>
      <w:r w:rsidRPr="00604032">
        <w:t xml:space="preserve"> }}</w:t>
      </w:r>
      <w:r w:rsidRPr="00604032">
        <w:br/>
        <w:t xml:space="preserve">{{ </w:t>
      </w:r>
      <w:proofErr w:type="spellStart"/>
      <w:r w:rsidRPr="00604032">
        <w:t>Podatel.zastupceFunkce</w:t>
      </w:r>
      <w:proofErr w:type="spellEnd"/>
      <w:r w:rsidRPr="00604032">
        <w:t xml:space="preserve"> }}</w:t>
      </w:r>
      <w:r w:rsidRPr="00604032">
        <w:br/>
        <w:t xml:space="preserve">{% </w:t>
      </w:r>
      <w:proofErr w:type="spellStart"/>
      <w:r w:rsidRPr="00604032">
        <w:t>endif</w:t>
      </w:r>
      <w:proofErr w:type="spellEnd"/>
      <w:r w:rsidRPr="00604032">
        <w:t xml:space="preserve"> %}{%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1BB4C2D1" w14:textId="77777777" w:rsidR="00945ED5" w:rsidRPr="00604032" w:rsidRDefault="00945ED5" w:rsidP="00945ED5"/>
    <w:p w14:paraId="00A28FD1" w14:textId="77777777" w:rsidR="00945ED5" w:rsidRPr="00604032" w:rsidRDefault="00945ED5" w:rsidP="00945ED5">
      <w:pPr>
        <w:rPr>
          <w:b/>
        </w:rPr>
      </w:pPr>
      <w:r w:rsidRPr="00604032">
        <w:rPr>
          <w:b/>
        </w:rPr>
        <w:t xml:space="preserve">{%p </w:t>
      </w:r>
      <w:proofErr w:type="spellStart"/>
      <w:r w:rsidRPr="00604032">
        <w:rPr>
          <w:b/>
        </w:rPr>
        <w:t>if</w:t>
      </w:r>
      <w:proofErr w:type="spellEnd"/>
      <w:r w:rsidRPr="00604032">
        <w:rPr>
          <w:b/>
        </w:rPr>
        <w:t xml:space="preserve"> </w:t>
      </w:r>
      <w:proofErr w:type="spellStart"/>
      <w:r w:rsidRPr="00604032">
        <w:rPr>
          <w:b/>
        </w:rPr>
        <w:t>Podani.prilohy</w:t>
      </w:r>
      <w:proofErr w:type="spellEnd"/>
      <w:r w:rsidRPr="00604032">
        <w:rPr>
          <w:b/>
        </w:rPr>
        <w:t xml:space="preserve"> %}</w:t>
      </w:r>
    </w:p>
    <w:p w14:paraId="7773E7C4" w14:textId="77777777" w:rsidR="00945ED5" w:rsidRPr="00604032" w:rsidRDefault="00945ED5" w:rsidP="00945ED5">
      <w:pPr>
        <w:rPr>
          <w:b/>
        </w:rPr>
      </w:pPr>
      <w:r w:rsidRPr="00604032">
        <w:rPr>
          <w:b/>
        </w:rPr>
        <w:t>Přílohy:</w:t>
      </w:r>
    </w:p>
    <w:p w14:paraId="348F35CD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 xml:space="preserve">{%p </w:t>
      </w:r>
      <w:proofErr w:type="spellStart"/>
      <w:r w:rsidRPr="00604032">
        <w:t>for</w:t>
      </w:r>
      <w:proofErr w:type="spellEnd"/>
      <w:r w:rsidRPr="00604032">
        <w:t xml:space="preserve"> </w:t>
      </w:r>
      <w:proofErr w:type="spellStart"/>
      <w:r w:rsidRPr="00604032">
        <w:t>priloha</w:t>
      </w:r>
      <w:proofErr w:type="spellEnd"/>
      <w:r w:rsidRPr="00604032">
        <w:t xml:space="preserve"> in </w:t>
      </w:r>
      <w:proofErr w:type="spellStart"/>
      <w:r w:rsidRPr="00604032">
        <w:t>Podani.prilohySeznam</w:t>
      </w:r>
      <w:proofErr w:type="spellEnd"/>
      <w:r w:rsidRPr="00604032">
        <w:t xml:space="preserve"> %}</w:t>
      </w:r>
    </w:p>
    <w:p w14:paraId="750FD88E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proofErr w:type="gramStart"/>
      <w:r w:rsidRPr="00604032">
        <w:t xml:space="preserve">{{ </w:t>
      </w:r>
      <w:proofErr w:type="spellStart"/>
      <w:r w:rsidRPr="00604032">
        <w:t>priloha</w:t>
      </w:r>
      <w:proofErr w:type="spellEnd"/>
      <w:proofErr w:type="gramEnd"/>
      <w:r w:rsidRPr="00604032">
        <w:t xml:space="preserve"> }}</w:t>
      </w:r>
    </w:p>
    <w:p w14:paraId="7BF3ACAE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 xml:space="preserve">{%p </w:t>
      </w:r>
      <w:proofErr w:type="spellStart"/>
      <w:r w:rsidRPr="00604032">
        <w:t>endfor</w:t>
      </w:r>
      <w:proofErr w:type="spellEnd"/>
      <w:r w:rsidRPr="00604032">
        <w:t xml:space="preserve"> %}</w:t>
      </w:r>
    </w:p>
    <w:p w14:paraId="4E347B08" w14:textId="77777777" w:rsidR="00945ED5" w:rsidRPr="00604032" w:rsidRDefault="00945ED5" w:rsidP="00945ED5">
      <w:pPr>
        <w:pStyle w:val="ListParagraph"/>
        <w:numPr>
          <w:ilvl w:val="0"/>
          <w:numId w:val="3"/>
        </w:numPr>
        <w:spacing w:line="281" w:lineRule="auto"/>
      </w:pPr>
      <w:r w:rsidRPr="00604032">
        <w:t xml:space="preserve">{%p </w:t>
      </w:r>
      <w:proofErr w:type="spellStart"/>
      <w:r w:rsidRPr="00604032">
        <w:t>endif</w:t>
      </w:r>
      <w:proofErr w:type="spellEnd"/>
      <w:r w:rsidRPr="00604032">
        <w:t xml:space="preserve"> %}</w:t>
      </w:r>
    </w:p>
    <w:p w14:paraId="42A1DAE3" w14:textId="77777777" w:rsidR="00945ED5" w:rsidRPr="00604032" w:rsidRDefault="00945ED5" w:rsidP="005254EB">
      <w:pPr>
        <w:jc w:val="both"/>
      </w:pPr>
    </w:p>
    <w:sectPr w:rsidR="00945ED5" w:rsidRPr="00604032" w:rsidSect="00571BC0"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D1071" w14:textId="77777777" w:rsidR="009206EC" w:rsidRDefault="009206EC" w:rsidP="00237CD1">
      <w:r>
        <w:separator/>
      </w:r>
    </w:p>
  </w:endnote>
  <w:endnote w:type="continuationSeparator" w:id="0">
    <w:p w14:paraId="22E59B27" w14:textId="77777777" w:rsidR="009206EC" w:rsidRDefault="009206EC" w:rsidP="00237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19DD3" w14:textId="77777777" w:rsidR="009206EC" w:rsidRDefault="009206EC" w:rsidP="00237CD1">
      <w:r>
        <w:separator/>
      </w:r>
    </w:p>
  </w:footnote>
  <w:footnote w:type="continuationSeparator" w:id="0">
    <w:p w14:paraId="5028D0A6" w14:textId="77777777" w:rsidR="009206EC" w:rsidRDefault="009206EC" w:rsidP="00237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</w:abstractNum>
  <w:abstractNum w:abstractNumId="2" w15:restartNumberingAfterBreak="0">
    <w:nsid w:val="00B001EE"/>
    <w:multiLevelType w:val="hybridMultilevel"/>
    <w:tmpl w:val="2FBC8950"/>
    <w:lvl w:ilvl="0" w:tplc="2856E1F0">
      <w:start w:val="1"/>
      <w:numFmt w:val="bullet"/>
      <w:pStyle w:val="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B7AAC"/>
    <w:multiLevelType w:val="hybridMultilevel"/>
    <w:tmpl w:val="D66441E2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5B40AD"/>
    <w:multiLevelType w:val="hybridMultilevel"/>
    <w:tmpl w:val="26EA21D6"/>
    <w:lvl w:ilvl="0" w:tplc="0ACA4366">
      <w:start w:val="1"/>
      <w:numFmt w:val="decimal"/>
      <w:lvlText w:val="ad %1)"/>
      <w:lvlJc w:val="left"/>
      <w:pPr>
        <w:tabs>
          <w:tab w:val="num" w:pos="907"/>
        </w:tabs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0E0CDE"/>
    <w:multiLevelType w:val="hybridMultilevel"/>
    <w:tmpl w:val="A26A5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FA63F1"/>
    <w:multiLevelType w:val="hybridMultilevel"/>
    <w:tmpl w:val="9CD66D58"/>
    <w:lvl w:ilvl="0" w:tplc="B1883B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F0D51"/>
    <w:multiLevelType w:val="hybridMultilevel"/>
    <w:tmpl w:val="2580F102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BF3F9B"/>
    <w:multiLevelType w:val="hybridMultilevel"/>
    <w:tmpl w:val="DCE84A2E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A0BA0"/>
    <w:multiLevelType w:val="hybridMultilevel"/>
    <w:tmpl w:val="ECD07A4A"/>
    <w:lvl w:ilvl="0" w:tplc="99362D7A">
      <w:start w:val="5"/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AA06BE"/>
    <w:multiLevelType w:val="hybridMultilevel"/>
    <w:tmpl w:val="E87C6BB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11"/>
  </w:num>
  <w:num w:numId="6">
    <w:abstractNumId w:val="1"/>
    <w:lvlOverride w:ilvl="0">
      <w:startOverride w:val="1"/>
    </w:lvlOverride>
  </w:num>
  <w:num w:numId="7">
    <w:abstractNumId w:val="9"/>
  </w:num>
  <w:num w:numId="8">
    <w:abstractNumId w:val="10"/>
  </w:num>
  <w:num w:numId="9">
    <w:abstractNumId w:val="4"/>
  </w:num>
  <w:num w:numId="10">
    <w:abstractNumId w:val="5"/>
  </w:num>
  <w:num w:numId="11">
    <w:abstractNumId w:val="2"/>
  </w:num>
  <w:num w:numId="12">
    <w:abstractNumId w:val="2"/>
  </w:num>
  <w:num w:numId="13">
    <w:abstractNumId w:val="2"/>
  </w:num>
  <w:num w:numId="14">
    <w:abstractNumId w:val="8"/>
  </w:num>
  <w:num w:numId="15">
    <w:abstractNumId w:val="12"/>
  </w:num>
  <w:num w:numId="16">
    <w:abstractNumId w:val="7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EB"/>
    <w:rsid w:val="00003A40"/>
    <w:rsid w:val="000246D2"/>
    <w:rsid w:val="00027188"/>
    <w:rsid w:val="00041BC7"/>
    <w:rsid w:val="000475F7"/>
    <w:rsid w:val="0005402A"/>
    <w:rsid w:val="00055D80"/>
    <w:rsid w:val="000577FF"/>
    <w:rsid w:val="000E3221"/>
    <w:rsid w:val="000F05A8"/>
    <w:rsid w:val="000F6E2A"/>
    <w:rsid w:val="00105C03"/>
    <w:rsid w:val="00111AE0"/>
    <w:rsid w:val="00120323"/>
    <w:rsid w:val="001232BF"/>
    <w:rsid w:val="0013297A"/>
    <w:rsid w:val="00136D8A"/>
    <w:rsid w:val="001419E9"/>
    <w:rsid w:val="00161916"/>
    <w:rsid w:val="00181C93"/>
    <w:rsid w:val="001A5612"/>
    <w:rsid w:val="001D2FCC"/>
    <w:rsid w:val="001E30E1"/>
    <w:rsid w:val="001F0EFB"/>
    <w:rsid w:val="00237CD1"/>
    <w:rsid w:val="00280620"/>
    <w:rsid w:val="00281173"/>
    <w:rsid w:val="00283CB5"/>
    <w:rsid w:val="00286540"/>
    <w:rsid w:val="002A7ECF"/>
    <w:rsid w:val="002B7BC9"/>
    <w:rsid w:val="002C2841"/>
    <w:rsid w:val="002E5BE3"/>
    <w:rsid w:val="002F2B06"/>
    <w:rsid w:val="00305A7F"/>
    <w:rsid w:val="00325974"/>
    <w:rsid w:val="0035700E"/>
    <w:rsid w:val="00366D5C"/>
    <w:rsid w:val="00390327"/>
    <w:rsid w:val="003E5E71"/>
    <w:rsid w:val="003F706B"/>
    <w:rsid w:val="004251BF"/>
    <w:rsid w:val="00432006"/>
    <w:rsid w:val="004405DE"/>
    <w:rsid w:val="00447C3B"/>
    <w:rsid w:val="0045040A"/>
    <w:rsid w:val="004638A2"/>
    <w:rsid w:val="00475DED"/>
    <w:rsid w:val="004932CE"/>
    <w:rsid w:val="004972FB"/>
    <w:rsid w:val="004A6CEF"/>
    <w:rsid w:val="004B1B50"/>
    <w:rsid w:val="004F2C1C"/>
    <w:rsid w:val="00504BA6"/>
    <w:rsid w:val="00512150"/>
    <w:rsid w:val="005254EB"/>
    <w:rsid w:val="00532797"/>
    <w:rsid w:val="0055649C"/>
    <w:rsid w:val="00571BC0"/>
    <w:rsid w:val="005B682F"/>
    <w:rsid w:val="005D5427"/>
    <w:rsid w:val="005F3665"/>
    <w:rsid w:val="00604032"/>
    <w:rsid w:val="00604312"/>
    <w:rsid w:val="00611C7F"/>
    <w:rsid w:val="00631041"/>
    <w:rsid w:val="00697E64"/>
    <w:rsid w:val="006B4E9E"/>
    <w:rsid w:val="006D00A0"/>
    <w:rsid w:val="00707980"/>
    <w:rsid w:val="007233C7"/>
    <w:rsid w:val="00727E16"/>
    <w:rsid w:val="00732616"/>
    <w:rsid w:val="007329C5"/>
    <w:rsid w:val="007333B8"/>
    <w:rsid w:val="00747F63"/>
    <w:rsid w:val="00752BBB"/>
    <w:rsid w:val="00762C17"/>
    <w:rsid w:val="00764C9C"/>
    <w:rsid w:val="00770F4C"/>
    <w:rsid w:val="00771FCD"/>
    <w:rsid w:val="00772EFD"/>
    <w:rsid w:val="00774085"/>
    <w:rsid w:val="007C6BE4"/>
    <w:rsid w:val="007E0EBF"/>
    <w:rsid w:val="007F0632"/>
    <w:rsid w:val="008462A9"/>
    <w:rsid w:val="00884755"/>
    <w:rsid w:val="008A6B98"/>
    <w:rsid w:val="008B73C8"/>
    <w:rsid w:val="008E59BB"/>
    <w:rsid w:val="008F4B68"/>
    <w:rsid w:val="00901750"/>
    <w:rsid w:val="00902279"/>
    <w:rsid w:val="009206EC"/>
    <w:rsid w:val="00945ED5"/>
    <w:rsid w:val="0095263B"/>
    <w:rsid w:val="00956729"/>
    <w:rsid w:val="00984433"/>
    <w:rsid w:val="009A4890"/>
    <w:rsid w:val="00A00B41"/>
    <w:rsid w:val="00A16227"/>
    <w:rsid w:val="00A26000"/>
    <w:rsid w:val="00A42CF5"/>
    <w:rsid w:val="00A4687F"/>
    <w:rsid w:val="00A94E00"/>
    <w:rsid w:val="00AA2F29"/>
    <w:rsid w:val="00AA43BE"/>
    <w:rsid w:val="00AE73C8"/>
    <w:rsid w:val="00AF2DF5"/>
    <w:rsid w:val="00B40E32"/>
    <w:rsid w:val="00B65306"/>
    <w:rsid w:val="00B8104F"/>
    <w:rsid w:val="00B82AAF"/>
    <w:rsid w:val="00B84DA6"/>
    <w:rsid w:val="00B95D08"/>
    <w:rsid w:val="00BB31BE"/>
    <w:rsid w:val="00BD5602"/>
    <w:rsid w:val="00C3551B"/>
    <w:rsid w:val="00C76625"/>
    <w:rsid w:val="00C80124"/>
    <w:rsid w:val="00C87E19"/>
    <w:rsid w:val="00CA6776"/>
    <w:rsid w:val="00CF1CF3"/>
    <w:rsid w:val="00D26CF9"/>
    <w:rsid w:val="00D358BD"/>
    <w:rsid w:val="00D444B4"/>
    <w:rsid w:val="00D5069D"/>
    <w:rsid w:val="00D56256"/>
    <w:rsid w:val="00D725E5"/>
    <w:rsid w:val="00D8613D"/>
    <w:rsid w:val="00DE2794"/>
    <w:rsid w:val="00E03624"/>
    <w:rsid w:val="00E058B7"/>
    <w:rsid w:val="00E21242"/>
    <w:rsid w:val="00E3102B"/>
    <w:rsid w:val="00E35E89"/>
    <w:rsid w:val="00E43714"/>
    <w:rsid w:val="00E60AAF"/>
    <w:rsid w:val="00EB0196"/>
    <w:rsid w:val="00EB4BA9"/>
    <w:rsid w:val="00EC234D"/>
    <w:rsid w:val="00ED0AB8"/>
    <w:rsid w:val="00ED58C2"/>
    <w:rsid w:val="00EE265C"/>
    <w:rsid w:val="00EF3E00"/>
    <w:rsid w:val="00EF6FF6"/>
    <w:rsid w:val="00F03018"/>
    <w:rsid w:val="00F2799A"/>
    <w:rsid w:val="00F5590F"/>
    <w:rsid w:val="00F63658"/>
    <w:rsid w:val="00F663DC"/>
    <w:rsid w:val="00F668EE"/>
    <w:rsid w:val="00F853A8"/>
    <w:rsid w:val="00FC2C5C"/>
    <w:rsid w:val="00FD4380"/>
    <w:rsid w:val="00FE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0323B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CD1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Heading1">
    <w:name w:val="heading 1"/>
    <w:basedOn w:val="Normal"/>
    <w:next w:val="Normal"/>
    <w:qFormat/>
    <w:rsid w:val="0013297A"/>
    <w:pPr>
      <w:keepNext/>
      <w:spacing w:before="240" w:after="200"/>
      <w:outlineLvl w:val="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F6E2A"/>
    <w:pPr>
      <w:keepNext/>
      <w:numPr>
        <w:ilvl w:val="1"/>
        <w:numId w:val="1"/>
      </w:numPr>
      <w:spacing w:before="240" w:after="10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vraznn">
    <w:name w:val="zvýraznění"/>
    <w:rsid w:val="00390327"/>
    <w:rPr>
      <w:rFonts w:ascii="Arial" w:hAnsi="Arial"/>
      <w:b/>
      <w:color w:val="DA262B"/>
      <w:sz w:val="20"/>
    </w:rPr>
  </w:style>
  <w:style w:type="paragraph" w:styleId="List">
    <w:name w:val="List"/>
    <w:basedOn w:val="Normal"/>
    <w:link w:val="ListChar"/>
    <w:rsid w:val="00CF1CF3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rsid w:val="00AF2DF5"/>
    <w:pPr>
      <w:spacing w:after="0" w:line="240" w:lineRule="auto"/>
    </w:pPr>
  </w:style>
  <w:style w:type="paragraph" w:customStyle="1" w:styleId="Bezodstavcovhostylu">
    <w:name w:val="[Bez odstavcového stylu]"/>
    <w:rsid w:val="005B682F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al"/>
    <w:qFormat/>
    <w:rsid w:val="00AF2DF5"/>
    <w:pPr>
      <w:spacing w:after="0"/>
      <w:jc w:val="right"/>
    </w:pPr>
  </w:style>
  <w:style w:type="paragraph" w:customStyle="1" w:styleId="Nzev1">
    <w:name w:val="Název1"/>
    <w:basedOn w:val="Normal"/>
    <w:qFormat/>
    <w:rsid w:val="00B82AAF"/>
    <w:rPr>
      <w:rFonts w:cs="Arial"/>
      <w:b/>
      <w:bCs/>
      <w:kern w:val="1"/>
      <w:sz w:val="36"/>
      <w:szCs w:val="32"/>
    </w:rPr>
  </w:style>
  <w:style w:type="paragraph" w:customStyle="1" w:styleId="Seznam1">
    <w:name w:val="Seznam1"/>
    <w:basedOn w:val="List"/>
    <w:link w:val="SeznamChar"/>
    <w:qFormat/>
    <w:rsid w:val="00AF2DF5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ListChar">
    <w:name w:val="List Char"/>
    <w:link w:val="List"/>
    <w:rsid w:val="00AF2DF5"/>
    <w:rPr>
      <w:rFonts w:ascii="Open Sans" w:hAnsi="Open Sans" w:cs="Tahoma"/>
      <w:sz w:val="22"/>
      <w:lang w:eastAsia="ar-SA"/>
    </w:rPr>
  </w:style>
  <w:style w:type="character" w:customStyle="1" w:styleId="SeznamChar">
    <w:name w:val="Seznam Char"/>
    <w:basedOn w:val="ListChar"/>
    <w:link w:val="Seznam1"/>
    <w:rsid w:val="00AF2DF5"/>
    <w:rPr>
      <w:rFonts w:ascii="Open Sans" w:hAnsi="Open Sans" w:cs="Tahoma"/>
      <w:sz w:val="22"/>
      <w:lang w:eastAsia="ar-SA"/>
    </w:rPr>
  </w:style>
  <w:style w:type="character" w:customStyle="1" w:styleId="HeaderChar">
    <w:name w:val="Header Char"/>
    <w:link w:val="Header"/>
    <w:uiPriority w:val="99"/>
    <w:rsid w:val="00AF2DF5"/>
    <w:rPr>
      <w:rFonts w:ascii="Open Sans" w:hAnsi="Open Sans"/>
      <w:sz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F2DF5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AF2DF5"/>
    <w:rPr>
      <w:rFonts w:ascii="Open Sans" w:hAnsi="Open Sans"/>
      <w:sz w:val="22"/>
      <w:lang w:eastAsia="ar-SA"/>
    </w:rPr>
  </w:style>
  <w:style w:type="character" w:styleId="PlaceholderText">
    <w:name w:val="Placeholder Text"/>
    <w:uiPriority w:val="99"/>
    <w:semiHidden/>
    <w:rsid w:val="00AF2DF5"/>
    <w:rPr>
      <w:color w:val="808080"/>
    </w:rPr>
  </w:style>
  <w:style w:type="character" w:styleId="Hyperlink">
    <w:name w:val="Hyperlink"/>
    <w:rsid w:val="00EB4BA9"/>
    <w:rPr>
      <w:color w:val="0000FF"/>
      <w:u w:val="single"/>
    </w:rPr>
  </w:style>
  <w:style w:type="paragraph" w:customStyle="1" w:styleId="Patka">
    <w:name w:val="Patka"/>
    <w:basedOn w:val="Normal"/>
    <w:qFormat/>
    <w:rsid w:val="00B84DA6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041BC7"/>
    <w:pPr>
      <w:spacing w:before="360"/>
    </w:pPr>
  </w:style>
  <w:style w:type="paragraph" w:styleId="ListParagraph">
    <w:name w:val="List Paragraph"/>
    <w:basedOn w:val="Normal"/>
    <w:uiPriority w:val="34"/>
    <w:rsid w:val="00027188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571BC0"/>
    <w:pPr>
      <w:spacing w:before="120" w:line="280" w:lineRule="exact"/>
    </w:pPr>
    <w:rPr>
      <w:rFonts w:ascii="Open Sans" w:eastAsia="Lucida Sans Unicode" w:hAnsi="Open Sans"/>
      <w:sz w:val="20"/>
      <w:lang w:val="x-none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1BC0"/>
    <w:rPr>
      <w:rFonts w:ascii="Open Sans" w:eastAsia="Lucida Sans Unicode" w:hAnsi="Open Sans"/>
      <w:lang w:val="x-none" w:eastAsia="zh-CN"/>
    </w:rPr>
  </w:style>
  <w:style w:type="character" w:styleId="CommentReference">
    <w:name w:val="annotation reference"/>
    <w:uiPriority w:val="99"/>
    <w:semiHidden/>
    <w:unhideWhenUsed/>
    <w:rsid w:val="00571BC0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C0"/>
    <w:rPr>
      <w:rFonts w:ascii="Segoe UI" w:hAnsi="Segoe UI" w:cs="Segoe UI"/>
      <w:sz w:val="18"/>
      <w:szCs w:val="18"/>
      <w:lang w:eastAsia="ar-SA"/>
    </w:rPr>
  </w:style>
  <w:style w:type="character" w:customStyle="1" w:styleId="Heading2Char">
    <w:name w:val="Heading 2 Char"/>
    <w:basedOn w:val="DefaultParagraphFont"/>
    <w:link w:val="Heading2"/>
    <w:rsid w:val="000F6E2A"/>
    <w:rPr>
      <w:rFonts w:ascii="Gill Sans MT" w:hAnsi="Gill Sans MT" w:cs="Arial"/>
      <w:b/>
      <w:bCs/>
      <w:iCs/>
      <w:sz w:val="24"/>
      <w:szCs w:val="28"/>
      <w:lang w:eastAsia="ar-SA"/>
    </w:rPr>
  </w:style>
  <w:style w:type="table" w:styleId="TableGrid">
    <w:name w:val="Table Grid"/>
    <w:basedOn w:val="TableNormal"/>
    <w:uiPriority w:val="59"/>
    <w:rsid w:val="00AE73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1B"/>
    <w:pPr>
      <w:spacing w:before="0" w:line="240" w:lineRule="auto"/>
    </w:pPr>
    <w:rPr>
      <w:rFonts w:ascii="Gill Sans MT" w:eastAsia="Times New Roman" w:hAnsi="Gill Sans MT"/>
      <w:b/>
      <w:bCs/>
      <w:lang w:val="cs-CZ" w:eastAsia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1B"/>
    <w:rPr>
      <w:rFonts w:ascii="Gill Sans MT" w:eastAsia="Lucida Sans Unicode" w:hAnsi="Gill Sans MT"/>
      <w:b/>
      <w:bCs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\AppData\Local\Temp\Zadost_o_informace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EBAF1D-9D8F-4A17-B15E-A783E131487C}">
  <we:reference id="884e57f3-1308-4266-8797-812edc6c9f9a" version="0.0.0.2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7DDF03D7-E037-4685-8026-BF7EBA6CF5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Zadost_o_informace_Vzor</Template>
  <TotalTime>0</TotalTime>
  <Pages>2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2020-08-25T14:27:00Z</dcterms:created>
  <dcterms:modified xsi:type="dcterms:W3CDTF">2021-05-19T10:13:00Z</dcterms:modified>
</cp:coreProperties>
</file>