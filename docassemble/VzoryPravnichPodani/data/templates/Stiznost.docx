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10CB8A" w14:textId="551AE6F3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t>Podatel:</w:t>
      </w:r>
    </w:p>
    <w:p w14:paraId="675D6D55" w14:textId="77777777" w:rsidR="003C7641" w:rsidRPr="00E05E9C" w:rsidRDefault="003C7641" w:rsidP="003C7641">
      <w:pPr>
        <w:pStyle w:val="Popisek"/>
        <w:jc w:val="left"/>
        <w:rPr>
          <w:bCs/>
        </w:rPr>
      </w:pPr>
      <w:r w:rsidRPr="00E05E9C">
        <w:rPr>
          <w:bCs/>
        </w:rPr>
        <w:t>{%p if Podatel.forma == ‘PO‘ %}</w:t>
      </w:r>
    </w:p>
    <w:p w14:paraId="06384DEB" w14:textId="77777777" w:rsidR="003C7641" w:rsidRPr="00E05E9C" w:rsidRDefault="003C7641" w:rsidP="003C7641">
      <w:pPr>
        <w:pStyle w:val="Adresa"/>
      </w:pPr>
      <w:r w:rsidRPr="00E05E9C">
        <w:t>{{ Podatel.name.text }}</w:t>
      </w:r>
    </w:p>
    <w:p w14:paraId="3911E366" w14:textId="77777777" w:rsidR="003C7641" w:rsidRPr="00E05E9C" w:rsidRDefault="003C7641" w:rsidP="003C7641">
      <w:pPr>
        <w:pStyle w:val="Adresa"/>
      </w:pPr>
      <w:r w:rsidRPr="00E05E9C">
        <w:t xml:space="preserve">IČO: {{ Podatel.ic }} </w:t>
      </w:r>
    </w:p>
    <w:p w14:paraId="7E4D8E47" w14:textId="77777777" w:rsidR="003C7641" w:rsidRPr="00E05E9C" w:rsidRDefault="003C7641" w:rsidP="003C7641">
      <w:pPr>
        <w:pStyle w:val="Adresa"/>
      </w:pPr>
      <w:r w:rsidRPr="00E05E9C">
        <w:t>Sídlo: {{ Podatel.address }}</w:t>
      </w:r>
    </w:p>
    <w:p w14:paraId="00582BEA" w14:textId="77777777" w:rsidR="003C7641" w:rsidRPr="00E05E9C" w:rsidRDefault="003C7641" w:rsidP="003C7641">
      <w:pPr>
        <w:pStyle w:val="Adresa"/>
      </w:pPr>
      <w:r w:rsidRPr="00E05E9C">
        <w:t>{%p else %}</w:t>
      </w:r>
    </w:p>
    <w:p w14:paraId="519955B2" w14:textId="77777777" w:rsidR="003C7641" w:rsidRPr="00E05E9C" w:rsidRDefault="003C7641" w:rsidP="003C7641">
      <w:pPr>
        <w:pStyle w:val="Adresa"/>
      </w:pPr>
      <w:r w:rsidRPr="00E05E9C">
        <w:t>{{ Podatel.name.text }}</w:t>
      </w:r>
    </w:p>
    <w:p w14:paraId="02797585" w14:textId="77777777" w:rsidR="003C7641" w:rsidRPr="00E05E9C" w:rsidRDefault="003C7641" w:rsidP="003C7641">
      <w:pPr>
        <w:pStyle w:val="Adresa"/>
      </w:pPr>
      <w:r w:rsidRPr="00E05E9C">
        <w:t>{{ Podatel.address }}</w:t>
      </w:r>
    </w:p>
    <w:p w14:paraId="089E27BE" w14:textId="77777777" w:rsidR="003C7641" w:rsidRPr="00E05E9C" w:rsidRDefault="003C7641" w:rsidP="003C7641">
      <w:pPr>
        <w:pStyle w:val="Popisek"/>
        <w:jc w:val="left"/>
      </w:pPr>
      <w:r w:rsidRPr="00E05E9C">
        <w:t>Datum narození: {{ Podatel.birthday }}</w:t>
      </w:r>
    </w:p>
    <w:p w14:paraId="36674EE3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t>{%p endif %}</w:t>
      </w:r>
    </w:p>
    <w:p w14:paraId="344A210A" w14:textId="77777777" w:rsidR="003C7641" w:rsidRPr="00E05E9C" w:rsidRDefault="003C7641" w:rsidP="003C7641">
      <w:pPr>
        <w:pStyle w:val="Popisek"/>
        <w:jc w:val="left"/>
        <w:rPr>
          <w:b/>
        </w:rPr>
      </w:pPr>
      <w:r w:rsidRPr="00E05E9C">
        <w:rPr>
          <w:b/>
        </w:rPr>
        <w:br w:type="column"/>
      </w:r>
      <w:r w:rsidRPr="00E05E9C">
        <w:rPr>
          <w:b/>
        </w:rPr>
        <w:t>Adresát:</w:t>
      </w:r>
    </w:p>
    <w:p w14:paraId="1AE24B3C" w14:textId="77777777" w:rsidR="003C7641" w:rsidRPr="00E05E9C" w:rsidRDefault="003C7641" w:rsidP="003C7641">
      <w:pPr>
        <w:pStyle w:val="Adresa"/>
      </w:pPr>
      <w:r w:rsidRPr="00E05E9C">
        <w:t>{{ Adresat.name.text }}</w:t>
      </w:r>
      <w:r w:rsidRPr="00E05E9C">
        <w:br/>
        <w:t>{{ Adresat.ulice }}</w:t>
      </w:r>
    </w:p>
    <w:p w14:paraId="766D0506" w14:textId="77777777" w:rsidR="003C7641" w:rsidRPr="00E05E9C" w:rsidRDefault="003C7641" w:rsidP="003C7641">
      <w:pPr>
        <w:pStyle w:val="Adresa"/>
      </w:pPr>
      <w:r w:rsidRPr="00E05E9C">
        <w:t>{{ Adresat.psc }} {{ Adresat.obec }}</w:t>
      </w:r>
    </w:p>
    <w:p w14:paraId="4F66BB47" w14:textId="77777777" w:rsidR="003C7641" w:rsidRPr="00E05E9C" w:rsidRDefault="003C7641" w:rsidP="003C7641">
      <w:pPr>
        <w:pStyle w:val="Adresa"/>
      </w:pPr>
      <w:r w:rsidRPr="00E05E9C">
        <w:t>{%p if Podani.forma == ‘datovka’ %}</w:t>
      </w:r>
    </w:p>
    <w:p w14:paraId="332B75A0" w14:textId="77777777" w:rsidR="003C7641" w:rsidRPr="00E05E9C" w:rsidRDefault="003C7641" w:rsidP="003C7641">
      <w:pPr>
        <w:pStyle w:val="Adresa"/>
      </w:pPr>
    </w:p>
    <w:p w14:paraId="254C4502" w14:textId="77777777" w:rsidR="003C7641" w:rsidRPr="00E05E9C" w:rsidRDefault="003C7641" w:rsidP="003C7641">
      <w:pPr>
        <w:pStyle w:val="Adresa"/>
      </w:pPr>
      <w:r w:rsidRPr="00E05E9C">
        <w:t>IDDS: {{ Adresat.idds }}</w:t>
      </w:r>
    </w:p>
    <w:p w14:paraId="7A0014F2" w14:textId="77777777" w:rsidR="003C7641" w:rsidRPr="00E05E9C" w:rsidRDefault="003C7641" w:rsidP="003C7641">
      <w:r w:rsidRPr="00E05E9C">
        <w:t>{%p endif %}</w:t>
      </w:r>
    </w:p>
    <w:p w14:paraId="70308318" w14:textId="77777777" w:rsidR="003C7641" w:rsidRPr="00E05E9C" w:rsidRDefault="003C7641" w:rsidP="003C7641">
      <w:pPr>
        <w:pStyle w:val="Adresa"/>
      </w:pPr>
      <w:r w:rsidRPr="00E05E9C">
        <w:t>{%p if Podani.forma == ‘email’ %}</w:t>
      </w:r>
    </w:p>
    <w:p w14:paraId="1022213D" w14:textId="77777777" w:rsidR="003C7641" w:rsidRPr="00E05E9C" w:rsidRDefault="003C7641" w:rsidP="003C7641">
      <w:pPr>
        <w:pStyle w:val="Adresa"/>
      </w:pPr>
    </w:p>
    <w:p w14:paraId="0861DBD5" w14:textId="77777777" w:rsidR="003C7641" w:rsidRPr="00E05E9C" w:rsidRDefault="003C7641" w:rsidP="003C7641">
      <w:pPr>
        <w:pStyle w:val="Adresa"/>
      </w:pPr>
      <w:r w:rsidRPr="00E05E9C">
        <w:t>E-mail: {{ Adresat.email }}</w:t>
      </w:r>
    </w:p>
    <w:p w14:paraId="2D3B3679" w14:textId="77777777" w:rsidR="003C7641" w:rsidRPr="00E05E9C" w:rsidRDefault="003C7641" w:rsidP="003C7641">
      <w:pPr>
        <w:pStyle w:val="Adresa"/>
      </w:pPr>
      <w:r w:rsidRPr="00E05E9C">
        <w:t>{%p endif %}</w:t>
      </w:r>
    </w:p>
    <w:p w14:paraId="41898AD1" w14:textId="77777777" w:rsidR="00956729" w:rsidRPr="00E05E9C" w:rsidRDefault="00956729" w:rsidP="00237CD1">
      <w:pPr>
        <w:pStyle w:val="KdeKdy"/>
        <w:sectPr w:rsidR="00956729" w:rsidRPr="00E05E9C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7E1B0A54" w14:textId="77777777" w:rsidR="003C7641" w:rsidRPr="00E05E9C" w:rsidRDefault="003C7641" w:rsidP="003C7641">
      <w:pPr>
        <w:pStyle w:val="KdeKdy"/>
      </w:pPr>
      <w:r w:rsidRPr="00E05E9C">
        <w:t xml:space="preserve">Dne: </w:t>
      </w:r>
      <w:r w:rsidRPr="00E05E9C">
        <w:rPr>
          <w:color w:val="000000"/>
        </w:rPr>
        <w:t>{{ format_date(today(), format=‘dd.MM.yyyy‘) }}</w:t>
      </w:r>
    </w:p>
    <w:p w14:paraId="7C1B8508" w14:textId="6B55F477" w:rsidR="00D150FD" w:rsidRPr="00E05E9C" w:rsidRDefault="00D150FD" w:rsidP="009A41A5">
      <w:pPr>
        <w:pStyle w:val="Nzev1"/>
      </w:pPr>
      <w:r w:rsidRPr="00E05E9C">
        <w:t>Stížnost na postup při vyřizování žádosti o</w:t>
      </w:r>
      <w:r w:rsidR="009A41A5" w:rsidRPr="00E05E9C">
        <w:t> </w:t>
      </w:r>
      <w:r w:rsidRPr="00E05E9C">
        <w:t>informace</w:t>
      </w:r>
      <w:r w:rsidR="003C7641" w:rsidRPr="00E05E9C">
        <w:t>.</w:t>
      </w:r>
    </w:p>
    <w:p w14:paraId="46CB72BA" w14:textId="1A5C21CF" w:rsidR="00113CD1" w:rsidRPr="00E05E9C" w:rsidRDefault="00CA6557" w:rsidP="00113CD1">
      <w:pPr>
        <w:jc w:val="both"/>
      </w:pPr>
      <w:r w:rsidRPr="00E05E9C">
        <w:t xml:space="preserve">Tímto v souladu s § 16a odst. 3 písm. b) zákona č. 106/1999 Sb., o svobodném přístupu k informacím, ve znění pozdějších předpisů (dále jen „InfZ“) </w:t>
      </w:r>
      <w:r w:rsidR="003C7641" w:rsidRPr="00E05E9C">
        <w:t>podává podatel</w:t>
      </w:r>
      <w:r w:rsidRPr="00E05E9C">
        <w:t xml:space="preserve"> ve stanovené lhůtě stížnost na postup </w:t>
      </w:r>
      <w:r w:rsidR="003C7641" w:rsidRPr="00E05E9C">
        <w:t>adresáta</w:t>
      </w:r>
      <w:r w:rsidRPr="00E05E9C">
        <w:t xml:space="preserve"> při vyřizování žádosti o informace. </w:t>
      </w:r>
    </w:p>
    <w:p w14:paraId="5B89D1EC" w14:textId="0A85930E" w:rsidR="005870FD" w:rsidRPr="00E05E9C" w:rsidRDefault="005870FD" w:rsidP="00113CD1">
      <w:pPr>
        <w:jc w:val="both"/>
      </w:pPr>
      <w:r w:rsidRPr="00E05E9C">
        <w:t>{%</w:t>
      </w:r>
      <w:r w:rsidR="000502D0">
        <w:t>p</w:t>
      </w:r>
      <w:r w:rsidRPr="00E05E9C">
        <w:t xml:space="preserve"> if</w:t>
      </w:r>
      <w:r w:rsidR="004C719A">
        <w:t xml:space="preserve"> not</w:t>
      </w:r>
      <w:r w:rsidRPr="00E05E9C">
        <w:t xml:space="preserve"> </w:t>
      </w:r>
      <w:r w:rsidR="00E05E9C" w:rsidRPr="00E05E9C">
        <w:t>rozhodnutiExist</w:t>
      </w:r>
      <w:r w:rsidRPr="00E05E9C">
        <w:t xml:space="preserve"> %}</w:t>
      </w:r>
    </w:p>
    <w:p w14:paraId="42905858" w14:textId="5DCAC9C6" w:rsidR="00E05E9C" w:rsidRPr="00E05E9C" w:rsidRDefault="00E05E9C" w:rsidP="00113CD1">
      <w:pPr>
        <w:jc w:val="both"/>
        <w:rPr>
          <w:b/>
          <w:bCs/>
        </w:rPr>
      </w:pPr>
      <w:r w:rsidRPr="00E05E9C">
        <w:rPr>
          <w:b/>
          <w:bCs/>
        </w:rPr>
        <w:t>Předmětné rozhod</w:t>
      </w:r>
      <w:r w:rsidR="004C719A">
        <w:rPr>
          <w:b/>
          <w:bCs/>
        </w:rPr>
        <w:t>nu</w:t>
      </w:r>
      <w:r w:rsidRPr="00E05E9C">
        <w:rPr>
          <w:b/>
          <w:bCs/>
        </w:rPr>
        <w:t>tí:</w:t>
      </w:r>
    </w:p>
    <w:p w14:paraId="73F6EE19" w14:textId="77777777" w:rsidR="00E05E9C" w:rsidRPr="00E05E9C" w:rsidRDefault="00E05E9C" w:rsidP="00E05E9C">
      <w:pPr>
        <w:ind w:left="709"/>
      </w:pPr>
      <w:r w:rsidRPr="00E05E9C">
        <w:t>Číslo jednací: {{ Rozhodnuti.cj }}</w:t>
      </w:r>
      <w:r w:rsidRPr="00E05E9C">
        <w:br/>
        <w:t>Ze dne: {{ Rozhodnuti.datumVydani }}</w:t>
      </w:r>
      <w:r w:rsidRPr="00E05E9C">
        <w:br/>
        <w:t>Doručeno dne: {{ Rozhodnuti.datumDoruceni }}</w:t>
      </w:r>
    </w:p>
    <w:p w14:paraId="4CCD1DA4" w14:textId="09168985" w:rsidR="00E05E9C" w:rsidRPr="00E05E9C" w:rsidRDefault="00E05E9C" w:rsidP="00113CD1">
      <w:pPr>
        <w:jc w:val="both"/>
        <w:rPr>
          <w:b/>
          <w:bCs/>
        </w:rPr>
      </w:pPr>
      <w:r>
        <w:rPr>
          <w:b/>
          <w:bCs/>
          <w:lang w:val="en-GB"/>
        </w:rPr>
        <w:t>{</w:t>
      </w:r>
      <w:r w:rsidR="000502D0">
        <w:rPr>
          <w:b/>
          <w:bCs/>
          <w:lang w:val="en-GB"/>
        </w:rPr>
        <w:t>%p else %</w:t>
      </w:r>
      <w:r>
        <w:rPr>
          <w:b/>
          <w:bCs/>
          <w:lang w:val="en-GB"/>
        </w:rPr>
        <w:t>}</w:t>
      </w:r>
    </w:p>
    <w:p w14:paraId="77A283BF" w14:textId="13D247B3" w:rsidR="007906DD" w:rsidRPr="00E05E9C" w:rsidRDefault="007906DD" w:rsidP="007906DD">
      <w:pPr>
        <w:tabs>
          <w:tab w:val="left" w:pos="3341"/>
        </w:tabs>
        <w:jc w:val="both"/>
        <w:rPr>
          <w:b/>
          <w:bCs/>
        </w:rPr>
      </w:pPr>
      <w:r w:rsidRPr="00E05E9C">
        <w:rPr>
          <w:b/>
          <w:bCs/>
        </w:rPr>
        <w:t>Předmětné podání</w:t>
      </w:r>
      <w:r w:rsidR="003C7641" w:rsidRPr="00E05E9C">
        <w:rPr>
          <w:b/>
          <w:bCs/>
        </w:rPr>
        <w:t>:</w:t>
      </w:r>
    </w:p>
    <w:p w14:paraId="2B2416D6" w14:textId="40A6727B" w:rsidR="003C7641" w:rsidRDefault="007906DD" w:rsidP="007906DD">
      <w:pPr>
        <w:ind w:left="709"/>
        <w:jc w:val="both"/>
      </w:pPr>
      <w:r w:rsidRPr="00E05E9C">
        <w:t>Název: Žádost o informace</w:t>
      </w:r>
      <w:r w:rsidRPr="00E05E9C">
        <w:br/>
      </w:r>
      <w:r w:rsidR="003C7641" w:rsidRPr="00E05E9C">
        <w:t>Číslo jednací: {{ Zadost.cj }}</w:t>
      </w:r>
      <w:r w:rsidR="003C7641" w:rsidRPr="00E05E9C">
        <w:br/>
        <w:t>Doručena dne: {{ Zadost.datumDoruceni }}</w:t>
      </w:r>
    </w:p>
    <w:p w14:paraId="4C82B73E" w14:textId="1E142C0F" w:rsidR="000502D0" w:rsidRPr="000502D0" w:rsidRDefault="000502D0" w:rsidP="000502D0">
      <w:pPr>
        <w:jc w:val="both"/>
      </w:pPr>
      <w:r>
        <w:rPr>
          <w:lang w:val="en-GB"/>
        </w:rPr>
        <w:t>{%p endif %}</w:t>
      </w:r>
    </w:p>
    <w:p w14:paraId="76BA2ABE" w14:textId="6AC5EF86" w:rsidR="00382A6F" w:rsidRPr="00E05E9C" w:rsidRDefault="003C7641" w:rsidP="001C2FDB">
      <w:pPr>
        <w:jc w:val="both"/>
      </w:pPr>
      <w:r w:rsidRPr="00E05E9C">
        <w:t xml:space="preserve">{% if </w:t>
      </w:r>
      <w:r w:rsidR="001C2FDB" w:rsidRPr="00E05E9C">
        <w:t xml:space="preserve">Podani.duvod == ‘neuplne’ </w:t>
      </w:r>
      <w:r w:rsidRPr="00E05E9C">
        <w:t>%}</w:t>
      </w:r>
    </w:p>
    <w:p w14:paraId="61514A1B" w14:textId="2D78120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>Úřad ve</w:t>
      </w:r>
      <w:r w:rsidR="001C2FDB" w:rsidRPr="00E05E9C">
        <w:t xml:space="preserve"> lhůt</w:t>
      </w:r>
      <w:r w:rsidRPr="00E05E9C">
        <w:t>ě dle § 14 odst. 5 písm. d) InfZ, výše uvedenou informaci částečně poskytl, avšak o zbytku žádosti nevydal rozhodnutí o odmítnutí</w:t>
      </w:r>
      <w:r w:rsidR="001C2FDB" w:rsidRPr="00E05E9C">
        <w:t>.</w:t>
      </w:r>
    </w:p>
    <w:p w14:paraId="0694D0A5" w14:textId="75387C1A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lastRenderedPageBreak/>
        <w:t>Z</w:t>
      </w:r>
      <w:r w:rsidR="007906DD" w:rsidRPr="00E05E9C">
        <w:t xml:space="preserve"> </w:t>
      </w:r>
      <w:r w:rsidRPr="00E05E9C">
        <w:t xml:space="preserve">uvedeného důvodu podává stěžovatel dle § 16a odst. 1 písm. c) InfZ stížnost na postup </w:t>
      </w:r>
      <w:r w:rsidR="001C2FDB" w:rsidRPr="00E05E9C">
        <w:t>adresáta</w:t>
      </w:r>
      <w:r w:rsidRPr="00E05E9C">
        <w:t xml:space="preserve"> při vyřizování žádosti o informace</w:t>
      </w:r>
      <w:r w:rsidR="001C2FDB" w:rsidRPr="00E05E9C">
        <w:t>.</w:t>
      </w:r>
      <w:r w:rsidRPr="00E05E9C">
        <w:t xml:space="preserve"> </w:t>
      </w:r>
      <w:r w:rsidR="001C2FDB" w:rsidRPr="00E05E9C">
        <w:t>Požaduji po adresátovi zjednání nápravy, či předání stížnost nadřízenému orgánu k rozhodnutí.</w:t>
      </w:r>
    </w:p>
    <w:p w14:paraId="31DECE0E" w14:textId="77777777" w:rsidR="007906DD" w:rsidRPr="00E05E9C" w:rsidRDefault="007906DD" w:rsidP="007906DD">
      <w:pPr>
        <w:tabs>
          <w:tab w:val="left" w:pos="276"/>
          <w:tab w:val="right" w:pos="7935"/>
        </w:tabs>
        <w:jc w:val="both"/>
      </w:pPr>
      <w:r w:rsidRPr="00E05E9C">
        <w:t>Konkrétně nebyly poskytnuty tyto požadované informace:</w:t>
      </w:r>
    </w:p>
    <w:p w14:paraId="7D70B635" w14:textId="08F980D5" w:rsidR="007906DD" w:rsidRPr="00E05E9C" w:rsidRDefault="007906DD" w:rsidP="007906DD">
      <w:pPr>
        <w:pStyle w:val="ListParagraph"/>
        <w:numPr>
          <w:ilvl w:val="0"/>
          <w:numId w:val="15"/>
        </w:numPr>
        <w:spacing w:line="281" w:lineRule="auto"/>
      </w:pPr>
      <w:r w:rsidRPr="00E05E9C">
        <w:t xml:space="preserve">{{ </w:t>
      </w:r>
      <w:r w:rsidR="00C837B3" w:rsidRPr="00E05E9C">
        <w:t>Zadost.neposkytnuto</w:t>
      </w:r>
      <w:r w:rsidRPr="00E05E9C">
        <w:t xml:space="preserve"> </w:t>
      </w:r>
      <w:r w:rsidR="004C719A">
        <w:t>| RichText</w:t>
      </w:r>
      <w:r w:rsidRPr="00E05E9C">
        <w:t>}}</w:t>
      </w:r>
    </w:p>
    <w:p w14:paraId="3786EA6E" w14:textId="52B4B4C9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>{% elif Podani.duvod == ‘</w:t>
      </w:r>
      <w:r w:rsidR="00B45271" w:rsidRPr="00E05E9C">
        <w:t>necinnost</w:t>
      </w:r>
      <w:r w:rsidRPr="00E05E9C">
        <w:t>’ %}</w:t>
      </w:r>
    </w:p>
    <w:p w14:paraId="68B83E7C" w14:textId="4A79C262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Úřad ani po marném uplynutí lhůty stanovené dle § 14 odst. 5 písm. d) InfZ, výše uvedenou informaci neposkytl a ani nevydal rozhodnutí o </w:t>
      </w:r>
      <w:r w:rsidR="001C2FDB" w:rsidRPr="00E05E9C">
        <w:t xml:space="preserve">odmítnutí výše uvedené žádosti. </w:t>
      </w:r>
      <w:r w:rsidRPr="00E05E9C">
        <w:t xml:space="preserve">Úřad rovněž neučinil vůči </w:t>
      </w:r>
      <w:r w:rsidR="00B45271" w:rsidRPr="00E05E9C">
        <w:t>p</w:t>
      </w:r>
      <w:r w:rsidR="00F82956" w:rsidRPr="00E05E9C">
        <w:t>o</w:t>
      </w:r>
      <w:r w:rsidR="00B45271" w:rsidRPr="00E05E9C">
        <w:t xml:space="preserve">dateli </w:t>
      </w:r>
      <w:r w:rsidRPr="00E05E9C">
        <w:t xml:space="preserve">žádný jiný úkon předpokládaný InfZ.  </w:t>
      </w:r>
      <w:r w:rsidR="001C2FDB" w:rsidRPr="00E05E9C">
        <w:t>Podatel žádá adresáta o zjednání nápravy či předání stížnost nadřízenému orgánu.</w:t>
      </w:r>
    </w:p>
    <w:p w14:paraId="172A1BC8" w14:textId="1EBBBFAB" w:rsidR="00382A6F" w:rsidRPr="00E05E9C" w:rsidRDefault="001C2FDB" w:rsidP="00382A6F">
      <w:pPr>
        <w:tabs>
          <w:tab w:val="left" w:pos="276"/>
          <w:tab w:val="right" w:pos="7935"/>
        </w:tabs>
        <w:jc w:val="both"/>
      </w:pPr>
      <w:r w:rsidRPr="00E05E9C">
        <w:t xml:space="preserve">{% </w:t>
      </w:r>
      <w:r w:rsidR="00B45271" w:rsidRPr="00E05E9C">
        <w:t>elif Podani.duvod == ‘uhrada’</w:t>
      </w:r>
      <w:r w:rsidRPr="00E05E9C">
        <w:t xml:space="preserve"> %}</w:t>
      </w:r>
    </w:p>
    <w:p w14:paraId="660729C6" w14:textId="39328F7F" w:rsidR="00382A6F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Podatel</w:t>
      </w:r>
      <w:r w:rsidR="00382A6F" w:rsidRPr="00E05E9C">
        <w:t xml:space="preserve"> nesouhlasí s výší úhrady dle § 17 odst. 3 InfZ v</w:t>
      </w:r>
      <w:r w:rsidRPr="00E05E9C">
        <w:t>e</w:t>
      </w:r>
      <w:r w:rsidR="00382A6F" w:rsidRPr="00E05E9C">
        <w:t xml:space="preserve"> </w:t>
      </w:r>
      <w:r w:rsidRPr="00E05E9C">
        <w:t>výši</w:t>
      </w:r>
      <w:r w:rsidR="00382A6F" w:rsidRPr="00E05E9C">
        <w:t xml:space="preserve"> </w:t>
      </w:r>
      <w:r w:rsidRPr="00E05E9C">
        <w:t>{{ Rozhodnuti.castka }}</w:t>
      </w:r>
      <w:r w:rsidR="00382A6F" w:rsidRPr="00E05E9C">
        <w:t xml:space="preserve">,- Kč, která mu byla sdělena </w:t>
      </w:r>
      <w:r w:rsidRPr="00E05E9C">
        <w:t xml:space="preserve">adresátem </w:t>
      </w:r>
      <w:r w:rsidR="00382A6F" w:rsidRPr="00E05E9C">
        <w:t>v souvislosti s poskytováním informace.</w:t>
      </w:r>
    </w:p>
    <w:p w14:paraId="020C4E6E" w14:textId="0DF1593D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EF926CA" w14:textId="0067FF4C" w:rsidR="00B45271" w:rsidRPr="00E05E9C" w:rsidRDefault="00B45271" w:rsidP="00382A6F">
      <w:pPr>
        <w:tabs>
          <w:tab w:val="left" w:pos="276"/>
          <w:tab w:val="right" w:pos="7935"/>
        </w:tabs>
        <w:jc w:val="both"/>
      </w:pPr>
      <w:r w:rsidRPr="00E05E9C">
        <w:t>{{ Podani.oduvodneni }}</w:t>
      </w:r>
    </w:p>
    <w:p w14:paraId="3BDA74F6" w14:textId="3B29CAB3" w:rsidR="00382A6F" w:rsidRPr="00E05E9C" w:rsidRDefault="00382A6F" w:rsidP="00382A6F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d) InfZ stížnost na postup Úřadu při vyřizování žádosti o informace a žádá </w:t>
      </w:r>
      <w:r w:rsidR="00B45271" w:rsidRPr="00E05E9C">
        <w:t>nadřízený orgán adresáta</w:t>
      </w:r>
      <w:r w:rsidRPr="00E05E9C">
        <w:t>, aby dle § 16a odst. 7 písm. b) výši požadované částky snížil.</w:t>
      </w:r>
    </w:p>
    <w:p w14:paraId="4727CD7C" w14:textId="1DCB78C1" w:rsidR="00382A6F" w:rsidRPr="00E05E9C" w:rsidRDefault="00B45271" w:rsidP="003C7641">
      <w:pPr>
        <w:tabs>
          <w:tab w:val="left" w:pos="276"/>
          <w:tab w:val="right" w:pos="7935"/>
        </w:tabs>
        <w:jc w:val="both"/>
      </w:pPr>
      <w:r w:rsidRPr="00E05E9C">
        <w:t>{% elif Podani.duvod == ‘zpusobVyrizeni’ %}</w:t>
      </w:r>
    </w:p>
    <w:p w14:paraId="3FC0F45D" w14:textId="77777777" w:rsidR="00B45271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Žadatel nesouhlasí se způsobem vyřízení žádosti dle § 6 InfZ. </w:t>
      </w:r>
    </w:p>
    <w:p w14:paraId="7AF4F4D4" w14:textId="3DF16500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r w:rsidRPr="00E05E9C">
        <w:t>Odůvodnění:</w:t>
      </w:r>
    </w:p>
    <w:p w14:paraId="70BC927B" w14:textId="178EAA4B" w:rsidR="00B45271" w:rsidRPr="00E05E9C" w:rsidRDefault="00B45271" w:rsidP="00891140">
      <w:pPr>
        <w:tabs>
          <w:tab w:val="left" w:pos="276"/>
          <w:tab w:val="right" w:pos="7935"/>
        </w:tabs>
        <w:jc w:val="both"/>
      </w:pPr>
      <w:r w:rsidRPr="00E05E9C">
        <w:t>{{ Podani.oduvodneni }}</w:t>
      </w:r>
    </w:p>
    <w:p w14:paraId="01AB9028" w14:textId="497EDA59" w:rsidR="00F34268" w:rsidRPr="00E05E9C" w:rsidRDefault="00382A6F" w:rsidP="00891140">
      <w:pPr>
        <w:tabs>
          <w:tab w:val="left" w:pos="276"/>
          <w:tab w:val="right" w:pos="7935"/>
        </w:tabs>
        <w:jc w:val="both"/>
      </w:pPr>
      <w:r w:rsidRPr="00E05E9C">
        <w:t xml:space="preserve">Z výše uvedeného důvodu podává </w:t>
      </w:r>
      <w:r w:rsidR="00B45271" w:rsidRPr="00E05E9C">
        <w:t>podatel</w:t>
      </w:r>
      <w:r w:rsidRPr="00E05E9C">
        <w:t xml:space="preserve"> dle § 16a odst. 1 písm. a) InfZ stížnost na postup Úřadu při vyřizování žádosti o informace a žádá </w:t>
      </w:r>
      <w:r w:rsidR="00B45271" w:rsidRPr="00E05E9C">
        <w:t>adresáta o zjednání nápravy, či předání stížnosti nadřízenému orgánu k vyřízení.</w:t>
      </w:r>
    </w:p>
    <w:p w14:paraId="212DCE0F" w14:textId="5472149A" w:rsidR="00B03C96" w:rsidRPr="00E05E9C" w:rsidRDefault="00B45271" w:rsidP="00B45271">
      <w:pPr>
        <w:tabs>
          <w:tab w:val="left" w:pos="276"/>
          <w:tab w:val="right" w:pos="7935"/>
        </w:tabs>
        <w:jc w:val="both"/>
      </w:pPr>
      <w:r w:rsidRPr="00E05E9C">
        <w:t>{% endif %}</w:t>
      </w:r>
    </w:p>
    <w:p w14:paraId="425F13CA" w14:textId="77777777" w:rsidR="00B45271" w:rsidRPr="00E05E9C" w:rsidRDefault="00B45271" w:rsidP="00B45271">
      <w:pPr>
        <w:spacing w:before="720"/>
        <w:jc w:val="right"/>
      </w:pPr>
      <w:r w:rsidRPr="00E05E9C">
        <w:t>{% if Podani.forma != ‘datovka’ %}{% if Podatel.forma == ‘FO‘ %}__________________________</w:t>
      </w:r>
    </w:p>
    <w:p w14:paraId="54870D44" w14:textId="77777777" w:rsidR="00B45271" w:rsidRPr="00E05E9C" w:rsidRDefault="00B45271" w:rsidP="00B45271">
      <w:pPr>
        <w:jc w:val="right"/>
        <w:rPr>
          <w:b/>
        </w:rPr>
      </w:pPr>
      <w:r w:rsidRPr="00E05E9C">
        <w:t>{{ Podatel.name.text }}</w:t>
      </w:r>
    </w:p>
    <w:p w14:paraId="5C14BE39" w14:textId="77777777" w:rsidR="00B45271" w:rsidRPr="00E05E9C" w:rsidRDefault="00B45271" w:rsidP="00B45271">
      <w:pPr>
        <w:spacing w:before="720"/>
        <w:jc w:val="right"/>
      </w:pPr>
      <w:r w:rsidRPr="00E05E9C">
        <w:lastRenderedPageBreak/>
        <w:t>{% else %}__________________________</w:t>
      </w:r>
    </w:p>
    <w:p w14:paraId="22D2665A" w14:textId="77777777" w:rsidR="00B45271" w:rsidRPr="00E05E9C" w:rsidRDefault="00B45271" w:rsidP="00B45271">
      <w:r w:rsidRPr="00E05E9C">
        <w:t>{{ Podatel.zastupceName }}</w:t>
      </w:r>
      <w:r w:rsidRPr="00E05E9C">
        <w:br/>
        <w:t>{{ Podatel.zastupceFunkce }}</w:t>
      </w:r>
      <w:r w:rsidRPr="00E05E9C">
        <w:br/>
        <w:t>{% endif %}{% endif %}</w:t>
      </w:r>
    </w:p>
    <w:p w14:paraId="7CAD55C5" w14:textId="77777777" w:rsidR="00B45271" w:rsidRPr="00E05E9C" w:rsidRDefault="00B45271" w:rsidP="00B45271"/>
    <w:p w14:paraId="20C066EC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>{%p if Podani.prilohy %}</w:t>
      </w:r>
    </w:p>
    <w:p w14:paraId="1039250F" w14:textId="77777777" w:rsidR="00B45271" w:rsidRPr="00E05E9C" w:rsidRDefault="00B45271" w:rsidP="00B45271">
      <w:pPr>
        <w:rPr>
          <w:b/>
        </w:rPr>
      </w:pPr>
      <w:r w:rsidRPr="00E05E9C">
        <w:rPr>
          <w:b/>
        </w:rPr>
        <w:t>Přílohy:</w:t>
      </w:r>
    </w:p>
    <w:p w14:paraId="7B4F6233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>{%p for priloha in Podani.prilohySeznam %}</w:t>
      </w:r>
    </w:p>
    <w:p w14:paraId="2F772FBF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>{{ priloha }}</w:t>
      </w:r>
    </w:p>
    <w:p w14:paraId="0A6F778D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>{%p endfor %}</w:t>
      </w:r>
    </w:p>
    <w:p w14:paraId="714A026F" w14:textId="77777777" w:rsidR="00B45271" w:rsidRPr="00E05E9C" w:rsidRDefault="00B45271" w:rsidP="00B45271">
      <w:pPr>
        <w:pStyle w:val="ListParagraph"/>
        <w:numPr>
          <w:ilvl w:val="0"/>
          <w:numId w:val="3"/>
        </w:numPr>
        <w:spacing w:line="281" w:lineRule="auto"/>
      </w:pPr>
      <w:r w:rsidRPr="00E05E9C">
        <w:t>{%p endif %}</w:t>
      </w:r>
    </w:p>
    <w:p w14:paraId="378D4A10" w14:textId="77777777" w:rsidR="00B45271" w:rsidRPr="00E05E9C" w:rsidRDefault="00B45271" w:rsidP="00B45271">
      <w:pPr>
        <w:tabs>
          <w:tab w:val="left" w:pos="276"/>
          <w:tab w:val="right" w:pos="7935"/>
        </w:tabs>
        <w:jc w:val="both"/>
      </w:pPr>
    </w:p>
    <w:sectPr w:rsidR="00B45271" w:rsidRPr="00E05E9C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93469" w14:textId="77777777" w:rsidR="00461B8E" w:rsidRDefault="00461B8E" w:rsidP="00237CD1">
      <w:r>
        <w:separator/>
      </w:r>
    </w:p>
  </w:endnote>
  <w:endnote w:type="continuationSeparator" w:id="0">
    <w:p w14:paraId="456CE16D" w14:textId="77777777" w:rsidR="00461B8E" w:rsidRDefault="00461B8E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D4977" w14:textId="77777777" w:rsidR="00461B8E" w:rsidRDefault="00461B8E" w:rsidP="00237CD1">
      <w:r>
        <w:separator/>
      </w:r>
    </w:p>
  </w:footnote>
  <w:footnote w:type="continuationSeparator" w:id="0">
    <w:p w14:paraId="4A31A55E" w14:textId="77777777" w:rsidR="00461B8E" w:rsidRDefault="00461B8E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4067"/>
    <w:multiLevelType w:val="hybridMultilevel"/>
    <w:tmpl w:val="45CC2350"/>
    <w:lvl w:ilvl="0" w:tplc="1054A9B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1D6F"/>
    <w:multiLevelType w:val="hybridMultilevel"/>
    <w:tmpl w:val="C024BBE2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8029F"/>
    <w:multiLevelType w:val="hybridMultilevel"/>
    <w:tmpl w:val="6CE61126"/>
    <w:lvl w:ilvl="0" w:tplc="F162F5B2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6F"/>
    <w:rsid w:val="00003A40"/>
    <w:rsid w:val="000246D2"/>
    <w:rsid w:val="00027188"/>
    <w:rsid w:val="00041BC7"/>
    <w:rsid w:val="000475F7"/>
    <w:rsid w:val="000502D0"/>
    <w:rsid w:val="00055D80"/>
    <w:rsid w:val="000577FF"/>
    <w:rsid w:val="00093201"/>
    <w:rsid w:val="000E3221"/>
    <w:rsid w:val="000F6E2A"/>
    <w:rsid w:val="00105C03"/>
    <w:rsid w:val="00113CD1"/>
    <w:rsid w:val="00120323"/>
    <w:rsid w:val="0013297A"/>
    <w:rsid w:val="00136D8A"/>
    <w:rsid w:val="001406FF"/>
    <w:rsid w:val="001419E9"/>
    <w:rsid w:val="00162960"/>
    <w:rsid w:val="00181C93"/>
    <w:rsid w:val="001B27A7"/>
    <w:rsid w:val="001B62A5"/>
    <w:rsid w:val="001C2FDB"/>
    <w:rsid w:val="001E30E1"/>
    <w:rsid w:val="00237CD1"/>
    <w:rsid w:val="00280620"/>
    <w:rsid w:val="00281173"/>
    <w:rsid w:val="00286540"/>
    <w:rsid w:val="002A08D4"/>
    <w:rsid w:val="002A7ECF"/>
    <w:rsid w:val="002B7BC9"/>
    <w:rsid w:val="00325974"/>
    <w:rsid w:val="0035700E"/>
    <w:rsid w:val="00366D5C"/>
    <w:rsid w:val="00381C10"/>
    <w:rsid w:val="00382A6F"/>
    <w:rsid w:val="00390327"/>
    <w:rsid w:val="003C7641"/>
    <w:rsid w:val="003E5E71"/>
    <w:rsid w:val="004251BF"/>
    <w:rsid w:val="00432006"/>
    <w:rsid w:val="00447C3B"/>
    <w:rsid w:val="0045040A"/>
    <w:rsid w:val="00461B8E"/>
    <w:rsid w:val="004638A2"/>
    <w:rsid w:val="00475DED"/>
    <w:rsid w:val="004932CE"/>
    <w:rsid w:val="004A6CEF"/>
    <w:rsid w:val="004B0775"/>
    <w:rsid w:val="004B1E50"/>
    <w:rsid w:val="004C719A"/>
    <w:rsid w:val="004F2C1C"/>
    <w:rsid w:val="00504BA6"/>
    <w:rsid w:val="00516DFD"/>
    <w:rsid w:val="005502A8"/>
    <w:rsid w:val="00551455"/>
    <w:rsid w:val="0055649C"/>
    <w:rsid w:val="00571BC0"/>
    <w:rsid w:val="005870FD"/>
    <w:rsid w:val="005B682F"/>
    <w:rsid w:val="005D5427"/>
    <w:rsid w:val="00604312"/>
    <w:rsid w:val="00611C7F"/>
    <w:rsid w:val="00631041"/>
    <w:rsid w:val="006620F5"/>
    <w:rsid w:val="00664360"/>
    <w:rsid w:val="00697E64"/>
    <w:rsid w:val="006B4E9E"/>
    <w:rsid w:val="00707980"/>
    <w:rsid w:val="007233C7"/>
    <w:rsid w:val="00727E16"/>
    <w:rsid w:val="00732616"/>
    <w:rsid w:val="007329C5"/>
    <w:rsid w:val="007333B8"/>
    <w:rsid w:val="00764C9C"/>
    <w:rsid w:val="00770F4C"/>
    <w:rsid w:val="00774085"/>
    <w:rsid w:val="00782D2C"/>
    <w:rsid w:val="007906DD"/>
    <w:rsid w:val="007C6BE4"/>
    <w:rsid w:val="007F7965"/>
    <w:rsid w:val="0081025E"/>
    <w:rsid w:val="00884755"/>
    <w:rsid w:val="00891140"/>
    <w:rsid w:val="008A5726"/>
    <w:rsid w:val="008A6B98"/>
    <w:rsid w:val="008B73C8"/>
    <w:rsid w:val="008D130A"/>
    <w:rsid w:val="008E0D54"/>
    <w:rsid w:val="008E59BB"/>
    <w:rsid w:val="00901750"/>
    <w:rsid w:val="00902279"/>
    <w:rsid w:val="009232F0"/>
    <w:rsid w:val="00956729"/>
    <w:rsid w:val="009A41A5"/>
    <w:rsid w:val="009A4890"/>
    <w:rsid w:val="00A00B41"/>
    <w:rsid w:val="00A019A9"/>
    <w:rsid w:val="00A16227"/>
    <w:rsid w:val="00A26000"/>
    <w:rsid w:val="00A355CD"/>
    <w:rsid w:val="00A42CF5"/>
    <w:rsid w:val="00A4687F"/>
    <w:rsid w:val="00A65CC2"/>
    <w:rsid w:val="00A94E00"/>
    <w:rsid w:val="00AA2F29"/>
    <w:rsid w:val="00AA43BE"/>
    <w:rsid w:val="00AE73C8"/>
    <w:rsid w:val="00AF2DF5"/>
    <w:rsid w:val="00B03B9A"/>
    <w:rsid w:val="00B03C96"/>
    <w:rsid w:val="00B45271"/>
    <w:rsid w:val="00B65306"/>
    <w:rsid w:val="00B8104F"/>
    <w:rsid w:val="00B84DA6"/>
    <w:rsid w:val="00B95D08"/>
    <w:rsid w:val="00BB31BE"/>
    <w:rsid w:val="00BD5602"/>
    <w:rsid w:val="00C3551B"/>
    <w:rsid w:val="00C63538"/>
    <w:rsid w:val="00C76625"/>
    <w:rsid w:val="00C80124"/>
    <w:rsid w:val="00C837B3"/>
    <w:rsid w:val="00C87E19"/>
    <w:rsid w:val="00CA6557"/>
    <w:rsid w:val="00CA6776"/>
    <w:rsid w:val="00CF1CF3"/>
    <w:rsid w:val="00CF38CF"/>
    <w:rsid w:val="00D150FD"/>
    <w:rsid w:val="00D26CF9"/>
    <w:rsid w:val="00D358BD"/>
    <w:rsid w:val="00D444B4"/>
    <w:rsid w:val="00D5069D"/>
    <w:rsid w:val="00D50C8C"/>
    <w:rsid w:val="00D56256"/>
    <w:rsid w:val="00D8613D"/>
    <w:rsid w:val="00DA1595"/>
    <w:rsid w:val="00E058B7"/>
    <w:rsid w:val="00E05E9C"/>
    <w:rsid w:val="00E16876"/>
    <w:rsid w:val="00E3102B"/>
    <w:rsid w:val="00EB0196"/>
    <w:rsid w:val="00EB4BA9"/>
    <w:rsid w:val="00ED0AB8"/>
    <w:rsid w:val="00ED0CFF"/>
    <w:rsid w:val="00ED58C2"/>
    <w:rsid w:val="00EF3E00"/>
    <w:rsid w:val="00EF6FF6"/>
    <w:rsid w:val="00F11145"/>
    <w:rsid w:val="00F34268"/>
    <w:rsid w:val="00F63658"/>
    <w:rsid w:val="00F663DC"/>
    <w:rsid w:val="00F668EE"/>
    <w:rsid w:val="00F82956"/>
    <w:rsid w:val="00F87279"/>
    <w:rsid w:val="00FC2C5C"/>
    <w:rsid w:val="00FD4380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F5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9A41A5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wnloads\Stiznost_na_postup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DC719A7D-099B-4457-9C34-9ED70214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Stiznost_na_postup_Vzor</Template>
  <TotalTime>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2020-10-28T12:06:00Z</dcterms:created>
  <dcterms:modified xsi:type="dcterms:W3CDTF">2020-12-02T15:46:00Z</dcterms:modified>
</cp:coreProperties>
</file>