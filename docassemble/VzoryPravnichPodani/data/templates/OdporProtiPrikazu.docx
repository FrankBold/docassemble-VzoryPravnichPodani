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2DD7ED" w14:textId="77777777" w:rsidR="002B2D5D" w:rsidRPr="00073A58" w:rsidRDefault="002B2D5D" w:rsidP="002B2D5D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2EC1823B" w14:textId="77777777" w:rsidR="002B2D5D" w:rsidRPr="00073A58" w:rsidRDefault="002B2D5D" w:rsidP="002B2D5D">
      <w:pPr>
        <w:pStyle w:val="Popisek"/>
        <w:jc w:val="left"/>
        <w:rPr>
          <w:bCs/>
        </w:rPr>
      </w:pPr>
      <w:r w:rsidRPr="00073A58">
        <w:rPr>
          <w:bCs/>
        </w:rPr>
        <w:t>{%p if Podatel.forma == ‘PO‘ %}</w:t>
      </w:r>
    </w:p>
    <w:p w14:paraId="50ADD0D2" w14:textId="77777777" w:rsidR="002B2D5D" w:rsidRPr="00073A58" w:rsidRDefault="002B2D5D" w:rsidP="002B2D5D">
      <w:pPr>
        <w:pStyle w:val="Adresa"/>
      </w:pPr>
      <w:proofErr w:type="gramStart"/>
      <w:r w:rsidRPr="00073A58">
        <w:t>{{ Podatel.name.text</w:t>
      </w:r>
      <w:proofErr w:type="gramEnd"/>
      <w:r w:rsidRPr="00073A58">
        <w:t xml:space="preserve"> }}</w:t>
      </w:r>
    </w:p>
    <w:p w14:paraId="3730FBC1" w14:textId="77777777" w:rsidR="002B2D5D" w:rsidRPr="00073A58" w:rsidRDefault="002B2D5D" w:rsidP="002B2D5D">
      <w:pPr>
        <w:pStyle w:val="Adresa"/>
      </w:pPr>
      <w:r w:rsidRPr="00073A58">
        <w:t xml:space="preserve">IČO: </w:t>
      </w:r>
      <w:proofErr w:type="gramStart"/>
      <w:r w:rsidRPr="00073A58">
        <w:t>{{ Podatel.ic</w:t>
      </w:r>
      <w:proofErr w:type="gramEnd"/>
      <w:r w:rsidRPr="00073A58">
        <w:t xml:space="preserve"> }} </w:t>
      </w:r>
    </w:p>
    <w:p w14:paraId="6D36F16E" w14:textId="77777777" w:rsidR="002B2D5D" w:rsidRPr="00073A58" w:rsidRDefault="002B2D5D" w:rsidP="002B2D5D">
      <w:pPr>
        <w:pStyle w:val="Adresa"/>
      </w:pPr>
      <w:r w:rsidRPr="00073A58">
        <w:t xml:space="preserve">Sídlo: </w:t>
      </w:r>
      <w:proofErr w:type="gramStart"/>
      <w:r w:rsidRPr="00073A58">
        <w:t>{{ Podatel.address</w:t>
      </w:r>
      <w:proofErr w:type="gramEnd"/>
      <w:r w:rsidRPr="00073A58">
        <w:t xml:space="preserve"> }}</w:t>
      </w:r>
    </w:p>
    <w:p w14:paraId="6FD8EC63" w14:textId="77777777" w:rsidR="002B2D5D" w:rsidRPr="00073A58" w:rsidRDefault="002B2D5D" w:rsidP="002B2D5D">
      <w:pPr>
        <w:pStyle w:val="Adresa"/>
      </w:pPr>
      <w:r w:rsidRPr="00073A58">
        <w:t>{%p else %}</w:t>
      </w:r>
    </w:p>
    <w:p w14:paraId="6FF193AA" w14:textId="77777777" w:rsidR="002B2D5D" w:rsidRPr="00073A58" w:rsidRDefault="002B2D5D" w:rsidP="002B2D5D">
      <w:pPr>
        <w:pStyle w:val="Adresa"/>
      </w:pPr>
      <w:proofErr w:type="gramStart"/>
      <w:r w:rsidRPr="00073A58">
        <w:t>{{ Podatel.name.text</w:t>
      </w:r>
      <w:proofErr w:type="gramEnd"/>
      <w:r w:rsidRPr="00073A58">
        <w:t xml:space="preserve"> }}</w:t>
      </w:r>
    </w:p>
    <w:p w14:paraId="21BACAC9" w14:textId="77777777" w:rsidR="002B2D5D" w:rsidRPr="00073A58" w:rsidRDefault="002B2D5D" w:rsidP="002B2D5D">
      <w:pPr>
        <w:pStyle w:val="Adresa"/>
      </w:pPr>
      <w:proofErr w:type="gramStart"/>
      <w:r w:rsidRPr="00073A58">
        <w:t>{{ Podatel.address</w:t>
      </w:r>
      <w:proofErr w:type="gramEnd"/>
      <w:r w:rsidRPr="00073A58">
        <w:t xml:space="preserve"> }}</w:t>
      </w:r>
    </w:p>
    <w:p w14:paraId="16023566" w14:textId="77777777" w:rsidR="002B2D5D" w:rsidRPr="00073A58" w:rsidRDefault="002B2D5D" w:rsidP="002B2D5D">
      <w:pPr>
        <w:pStyle w:val="Popisek"/>
        <w:jc w:val="left"/>
      </w:pPr>
      <w:r w:rsidRPr="00073A58">
        <w:t xml:space="preserve">Datum narození: </w:t>
      </w:r>
      <w:proofErr w:type="gramStart"/>
      <w:r w:rsidRPr="00073A58">
        <w:t>{{ Podatel.birthday</w:t>
      </w:r>
      <w:proofErr w:type="gramEnd"/>
      <w:r w:rsidRPr="00073A58">
        <w:t xml:space="preserve"> }}</w:t>
      </w:r>
    </w:p>
    <w:p w14:paraId="6DC73C41" w14:textId="77777777" w:rsidR="002B2D5D" w:rsidRPr="00073A58" w:rsidRDefault="002B2D5D" w:rsidP="002B2D5D">
      <w:pPr>
        <w:pStyle w:val="Popisek"/>
        <w:jc w:val="left"/>
        <w:rPr>
          <w:b/>
        </w:rPr>
      </w:pPr>
      <w:r w:rsidRPr="00073A58">
        <w:t>{%p endif %}</w:t>
      </w:r>
    </w:p>
    <w:p w14:paraId="65BC1713" w14:textId="77777777" w:rsidR="00041BC7" w:rsidRPr="00073A58" w:rsidRDefault="00EA0EC2" w:rsidP="00956729">
      <w:pPr>
        <w:pStyle w:val="Popisek"/>
        <w:jc w:val="left"/>
        <w:rPr>
          <w:b/>
        </w:rPr>
      </w:pPr>
      <w:r w:rsidRPr="00073A58">
        <w:rPr>
          <w:b/>
        </w:rPr>
        <w:br w:type="column"/>
      </w:r>
      <w:r w:rsidR="00041BC7" w:rsidRPr="00073A58">
        <w:rPr>
          <w:b/>
        </w:rPr>
        <w:t>Adresát:</w:t>
      </w:r>
    </w:p>
    <w:p w14:paraId="4D917B89" w14:textId="77777777" w:rsidR="002B2D5D" w:rsidRPr="00073A58" w:rsidRDefault="002B2D5D" w:rsidP="002B2D5D">
      <w:pPr>
        <w:pStyle w:val="Adresa"/>
      </w:pPr>
      <w:proofErr w:type="gramStart"/>
      <w:r w:rsidRPr="00073A58">
        <w:t>{{ Adresat.name.text</w:t>
      </w:r>
      <w:proofErr w:type="gramEnd"/>
      <w:r w:rsidRPr="00073A58">
        <w:t xml:space="preserve"> }}</w:t>
      </w:r>
      <w:r w:rsidRPr="00073A58">
        <w:br/>
        <w:t>{{ Adresat.ulice }}</w:t>
      </w:r>
    </w:p>
    <w:p w14:paraId="21260AB4" w14:textId="28F35CE2" w:rsidR="005022C7" w:rsidRPr="00073A58" w:rsidRDefault="002B2D5D" w:rsidP="002B2D5D">
      <w:pPr>
        <w:pStyle w:val="Adresa"/>
      </w:pPr>
      <w:proofErr w:type="gramStart"/>
      <w:r w:rsidRPr="00073A58">
        <w:t>{{ Adresat.psc</w:t>
      </w:r>
      <w:proofErr w:type="gramEnd"/>
      <w:r w:rsidRPr="00073A58">
        <w:t xml:space="preserve"> }} {{ Adresat.obec }}</w:t>
      </w:r>
    </w:p>
    <w:p w14:paraId="5ED1778D" w14:textId="77777777" w:rsidR="002B2D5D" w:rsidRPr="00073A58" w:rsidRDefault="002B2D5D" w:rsidP="002B2D5D">
      <w:pPr>
        <w:pStyle w:val="Adresa"/>
      </w:pPr>
      <w:r w:rsidRPr="00073A58">
        <w:t>{%p if Podani.forma == ‘datovka’ %}</w:t>
      </w:r>
    </w:p>
    <w:p w14:paraId="24E444C0" w14:textId="77777777" w:rsidR="002B2D5D" w:rsidRPr="00073A58" w:rsidRDefault="002B2D5D" w:rsidP="002B2D5D">
      <w:pPr>
        <w:pStyle w:val="Adresa"/>
      </w:pPr>
    </w:p>
    <w:p w14:paraId="642E3C22" w14:textId="77777777" w:rsidR="002B2D5D" w:rsidRPr="00073A58" w:rsidRDefault="002B2D5D" w:rsidP="002B2D5D">
      <w:pPr>
        <w:pStyle w:val="Adresa"/>
      </w:pPr>
      <w:r w:rsidRPr="00073A58">
        <w:t xml:space="preserve">IDDS: </w:t>
      </w:r>
      <w:proofErr w:type="gramStart"/>
      <w:r w:rsidRPr="00073A58">
        <w:t>{{ Adresat.idds</w:t>
      </w:r>
      <w:proofErr w:type="gramEnd"/>
      <w:r w:rsidRPr="00073A58">
        <w:t xml:space="preserve"> }}</w:t>
      </w:r>
    </w:p>
    <w:p w14:paraId="5CC5E201" w14:textId="77777777" w:rsidR="002B2D5D" w:rsidRPr="00073A58" w:rsidRDefault="002B2D5D" w:rsidP="002B2D5D">
      <w:r w:rsidRPr="00073A58">
        <w:t>{%p endif %}</w:t>
      </w:r>
    </w:p>
    <w:p w14:paraId="2E7C31A8" w14:textId="77777777" w:rsidR="002B2D5D" w:rsidRPr="00073A58" w:rsidRDefault="002B2D5D" w:rsidP="002B2D5D">
      <w:pPr>
        <w:pStyle w:val="Adresa"/>
      </w:pPr>
      <w:r w:rsidRPr="00073A58">
        <w:t>{%p if Podani.forma == ‘email’ %}</w:t>
      </w:r>
    </w:p>
    <w:p w14:paraId="6D89C615" w14:textId="77777777" w:rsidR="002B2D5D" w:rsidRPr="00073A58" w:rsidRDefault="002B2D5D" w:rsidP="002B2D5D">
      <w:pPr>
        <w:pStyle w:val="Adresa"/>
      </w:pPr>
    </w:p>
    <w:p w14:paraId="5980FB7A" w14:textId="77777777" w:rsidR="002B2D5D" w:rsidRPr="00073A58" w:rsidRDefault="002B2D5D" w:rsidP="002B2D5D">
      <w:pPr>
        <w:pStyle w:val="Adresa"/>
      </w:pPr>
      <w:r w:rsidRPr="00073A58">
        <w:t xml:space="preserve">E-mail: </w:t>
      </w:r>
      <w:proofErr w:type="gramStart"/>
      <w:r w:rsidRPr="00073A58">
        <w:t>{{ Adresat.email</w:t>
      </w:r>
      <w:proofErr w:type="gramEnd"/>
      <w:r w:rsidRPr="00073A58">
        <w:t xml:space="preserve"> }}</w:t>
      </w:r>
    </w:p>
    <w:p w14:paraId="1B3F19E7" w14:textId="443C6E3B" w:rsidR="002B2D5D" w:rsidRPr="00073A58" w:rsidRDefault="002B2D5D" w:rsidP="002B2D5D">
      <w:pPr>
        <w:pStyle w:val="Adresa"/>
      </w:pPr>
      <w:r w:rsidRPr="00073A58">
        <w:t>{%p endif %}</w:t>
      </w:r>
    </w:p>
    <w:p w14:paraId="4B754DE4" w14:textId="77777777" w:rsidR="00956729" w:rsidRPr="00073A58" w:rsidRDefault="00956729" w:rsidP="00237CD1">
      <w:pPr>
        <w:pStyle w:val="KdeKdy"/>
        <w:sectPr w:rsidR="00956729" w:rsidRPr="00073A58" w:rsidSect="00956729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373D7571" w14:textId="77777777" w:rsidR="002B2D5D" w:rsidRPr="00073A58" w:rsidRDefault="002B2D5D" w:rsidP="002B2D5D">
      <w:pPr>
        <w:pStyle w:val="KdeKdy"/>
      </w:pPr>
      <w:r w:rsidRPr="00073A58">
        <w:t xml:space="preserve">Dne: </w:t>
      </w:r>
      <w:proofErr w:type="gramStart"/>
      <w:r w:rsidRPr="00073A58">
        <w:rPr>
          <w:color w:val="000000"/>
        </w:rPr>
        <w:t>{{ format</w:t>
      </w:r>
      <w:proofErr w:type="gramEnd"/>
      <w:r w:rsidRPr="00073A58">
        <w:rPr>
          <w:color w:val="000000"/>
        </w:rPr>
        <w:t>_date(today(), format=‘dd.MM.yyyy‘) }}</w:t>
      </w:r>
    </w:p>
    <w:p w14:paraId="4437FE9A" w14:textId="2592C791" w:rsidR="00286540" w:rsidRPr="00073A58" w:rsidRDefault="005022C7" w:rsidP="00EA0EC2">
      <w:pPr>
        <w:pStyle w:val="Nzev1"/>
      </w:pPr>
      <w:r w:rsidRPr="00073A58">
        <w:t>Odpor proti příkazu</w:t>
      </w:r>
      <w:r w:rsidR="00073A58" w:rsidRPr="00073A58">
        <w:t xml:space="preserve">, čj. </w:t>
      </w:r>
      <w:proofErr w:type="gramStart"/>
      <w:r w:rsidR="00073A58" w:rsidRPr="00073A58">
        <w:t>{{ Prikaz.cj</w:t>
      </w:r>
      <w:proofErr w:type="gramEnd"/>
      <w:r w:rsidR="00073A58" w:rsidRPr="00073A58">
        <w:t xml:space="preserve"> }}</w:t>
      </w:r>
    </w:p>
    <w:p w14:paraId="7B2408BA" w14:textId="0F7CD3F1" w:rsidR="00073A58" w:rsidRDefault="00E17EFC" w:rsidP="00F76854">
      <w:pPr>
        <w:spacing w:after="0"/>
        <w:jc w:val="both"/>
        <w:rPr>
          <w:b/>
          <w:bCs/>
        </w:rPr>
      </w:pPr>
      <w:r>
        <w:rPr>
          <w:b/>
          <w:bCs/>
        </w:rPr>
        <w:t>Předmětný příkaz</w:t>
      </w:r>
      <w:r w:rsidR="00073A58" w:rsidRPr="00073A58">
        <w:rPr>
          <w:b/>
          <w:bCs/>
        </w:rPr>
        <w:t xml:space="preserve">: </w:t>
      </w:r>
    </w:p>
    <w:p w14:paraId="20FD1A1D" w14:textId="276002AD" w:rsidR="00073A58" w:rsidRPr="00073A58" w:rsidRDefault="00073A58" w:rsidP="00F76854">
      <w:pPr>
        <w:spacing w:after="0"/>
        <w:jc w:val="both"/>
      </w:pPr>
      <w:r>
        <w:rPr>
          <w:b/>
          <w:bCs/>
        </w:rPr>
        <w:tab/>
      </w:r>
      <w:r>
        <w:t xml:space="preserve">Správní orgán: </w:t>
      </w:r>
      <w:proofErr w:type="gramStart"/>
      <w:r>
        <w:rPr>
          <w:lang w:val="en-GB"/>
        </w:rPr>
        <w:t>{{ Adresat.name.text</w:t>
      </w:r>
      <w:proofErr w:type="gramEnd"/>
      <w:r>
        <w:rPr>
          <w:lang w:val="en-GB"/>
        </w:rPr>
        <w:t xml:space="preserve"> }}</w:t>
      </w:r>
    </w:p>
    <w:p w14:paraId="683B4453" w14:textId="503370D4" w:rsidR="00073A58" w:rsidRPr="00073A58" w:rsidRDefault="00073A58" w:rsidP="00F76854">
      <w:pPr>
        <w:spacing w:after="0"/>
        <w:jc w:val="both"/>
      </w:pPr>
      <w:r w:rsidRPr="00073A58">
        <w:tab/>
        <w:t xml:space="preserve">Číslo jednací: </w:t>
      </w:r>
      <w:proofErr w:type="gramStart"/>
      <w:r w:rsidRPr="00073A58">
        <w:t>{{ Prikaz.cj</w:t>
      </w:r>
      <w:proofErr w:type="gramEnd"/>
      <w:r w:rsidRPr="00073A58">
        <w:t xml:space="preserve"> }}</w:t>
      </w:r>
    </w:p>
    <w:p w14:paraId="607C58E5" w14:textId="0FDF7500" w:rsidR="00073A58" w:rsidRPr="00073A58" w:rsidRDefault="00073A58" w:rsidP="00F76854">
      <w:pPr>
        <w:spacing w:after="0"/>
        <w:jc w:val="both"/>
      </w:pPr>
      <w:r w:rsidRPr="00073A58">
        <w:tab/>
        <w:t xml:space="preserve">Ze dne: </w:t>
      </w:r>
      <w:proofErr w:type="gramStart"/>
      <w:r w:rsidRPr="00073A58">
        <w:t>{{ Prikaz.datumVydani</w:t>
      </w:r>
      <w:proofErr w:type="gramEnd"/>
      <w:r w:rsidRPr="00073A58">
        <w:t xml:space="preserve"> }}</w:t>
      </w:r>
    </w:p>
    <w:p w14:paraId="0A984B08" w14:textId="6F5A54F4" w:rsidR="00073A58" w:rsidRPr="00073A58" w:rsidRDefault="00073A58" w:rsidP="00F76854">
      <w:pPr>
        <w:spacing w:after="0"/>
        <w:jc w:val="both"/>
      </w:pPr>
      <w:r w:rsidRPr="00073A58">
        <w:tab/>
        <w:t xml:space="preserve">Datum doručení: </w:t>
      </w:r>
      <w:proofErr w:type="gramStart"/>
      <w:r w:rsidRPr="00073A58">
        <w:t>{{ Prikaz.datumDoruceni</w:t>
      </w:r>
      <w:proofErr w:type="gramEnd"/>
      <w:r w:rsidRPr="00073A58">
        <w:t xml:space="preserve"> }}</w:t>
      </w:r>
    </w:p>
    <w:p w14:paraId="69F214C0" w14:textId="77777777" w:rsidR="00073A58" w:rsidRPr="00073A58" w:rsidRDefault="00073A58" w:rsidP="00F76854">
      <w:pPr>
        <w:spacing w:after="0"/>
        <w:jc w:val="both"/>
      </w:pPr>
    </w:p>
    <w:p w14:paraId="4CC9942A" w14:textId="291953EE" w:rsidR="00073A58" w:rsidRPr="00073A58" w:rsidRDefault="00073A58" w:rsidP="00073A58">
      <w:pPr>
        <w:spacing w:after="0"/>
        <w:jc w:val="both"/>
        <w:rPr>
          <w:b/>
          <w:bCs/>
        </w:rPr>
      </w:pPr>
      <w:r w:rsidRPr="00073A58">
        <w:t>Proti výše uvedenému příkazu</w:t>
      </w:r>
      <w:r>
        <w:t xml:space="preserve"> </w:t>
      </w:r>
      <w:r w:rsidRPr="00073A58">
        <w:t xml:space="preserve">v souladu s ustanovením § 150 odst. 3 zákona č. 500/2004 Sb., správní řád, v platném znění, </w:t>
      </w:r>
      <w:r w:rsidRPr="00073A58">
        <w:rPr>
          <w:b/>
          <w:bCs/>
        </w:rPr>
        <w:t>podávám v zákonné osmidenní lhůtě odpor.</w:t>
      </w:r>
    </w:p>
    <w:p w14:paraId="326A1425" w14:textId="2745B5CC" w:rsidR="00F76854" w:rsidRPr="00073A58" w:rsidRDefault="00073A58" w:rsidP="00F76854">
      <w:pPr>
        <w:spacing w:after="0"/>
        <w:jc w:val="both"/>
      </w:pPr>
      <w:r>
        <w:rPr>
          <w:lang w:val="en-GB"/>
        </w:rPr>
        <w:t>{% if Podani.oduvodneni.</w:t>
      </w:r>
      <w:r w:rsidR="00E62D50">
        <w:rPr>
          <w:lang w:val="en-GB"/>
        </w:rPr>
        <w:t xml:space="preserve">text </w:t>
      </w:r>
      <w:r>
        <w:rPr>
          <w:lang w:val="en-GB"/>
        </w:rPr>
        <w:t>%}</w:t>
      </w:r>
    </w:p>
    <w:p w14:paraId="65CA7575" w14:textId="77777777" w:rsidR="00E62D50" w:rsidRDefault="00E62D50" w:rsidP="00F76854">
      <w:pPr>
        <w:spacing w:after="0"/>
        <w:jc w:val="both"/>
        <w:rPr>
          <w:b/>
          <w:bCs/>
        </w:rPr>
      </w:pPr>
    </w:p>
    <w:p w14:paraId="0E69207A" w14:textId="35219E80" w:rsidR="00073A58" w:rsidRDefault="00073A58" w:rsidP="00F76854">
      <w:pPr>
        <w:spacing w:after="0"/>
        <w:jc w:val="both"/>
        <w:rPr>
          <w:b/>
          <w:bCs/>
        </w:rPr>
      </w:pPr>
      <w:r w:rsidRPr="00073A58">
        <w:rPr>
          <w:b/>
          <w:bCs/>
        </w:rPr>
        <w:t>Odůvodnění:</w:t>
      </w:r>
    </w:p>
    <w:p w14:paraId="084EA887" w14:textId="398C4D8E" w:rsidR="00073A58" w:rsidRDefault="00073A58" w:rsidP="00F76854">
      <w:pPr>
        <w:spacing w:after="0"/>
        <w:jc w:val="both"/>
        <w:rPr>
          <w:lang w:val="en-GB"/>
        </w:rPr>
      </w:pPr>
      <w:proofErr w:type="gramStart"/>
      <w:r w:rsidRPr="00073A58">
        <w:rPr>
          <w:lang w:val="en-GB"/>
        </w:rPr>
        <w:t>{{</w:t>
      </w:r>
      <w:r>
        <w:rPr>
          <w:lang w:val="en-GB"/>
        </w:rPr>
        <w:t xml:space="preserve"> Podani.oduvodneni</w:t>
      </w:r>
      <w:proofErr w:type="gramEnd"/>
      <w:r>
        <w:rPr>
          <w:lang w:val="en-GB"/>
        </w:rPr>
        <w:t xml:space="preserve">.text </w:t>
      </w:r>
      <w:r w:rsidRPr="00073A58">
        <w:rPr>
          <w:lang w:val="en-GB"/>
        </w:rPr>
        <w:t>}}</w:t>
      </w:r>
    </w:p>
    <w:p w14:paraId="7BA459EA" w14:textId="3DDBD1B8" w:rsidR="00F76854" w:rsidRPr="00073A58" w:rsidRDefault="00073A58" w:rsidP="00F76854">
      <w:pPr>
        <w:spacing w:after="0"/>
        <w:jc w:val="both"/>
      </w:pPr>
      <w:r>
        <w:rPr>
          <w:lang w:val="en-GB"/>
        </w:rPr>
        <w:t>{% endif %}</w:t>
      </w:r>
    </w:p>
    <w:p w14:paraId="171CB675" w14:textId="1876A92B" w:rsidR="00073A58" w:rsidRDefault="00E17EFC" w:rsidP="00073A58">
      <w:pPr>
        <w:spacing w:before="720"/>
        <w:jc w:val="right"/>
      </w:pPr>
      <w:r>
        <w:rPr>
          <w:lang w:val="en-GB"/>
        </w:rPr>
        <w:t xml:space="preserve">{% if </w:t>
      </w:r>
      <w:proofErr w:type="gramStart"/>
      <w:r>
        <w:rPr>
          <w:lang w:val="en-GB"/>
        </w:rPr>
        <w:t>Podani.forma !</w:t>
      </w:r>
      <w:proofErr w:type="gramEnd"/>
      <w:r>
        <w:rPr>
          <w:lang w:val="en-GB"/>
        </w:rPr>
        <w:t>= ‘datovka’ %}</w:t>
      </w:r>
      <w:r w:rsidR="00073A58" w:rsidRPr="000B2C46">
        <w:t>{% if Podatel.forma == ‘</w:t>
      </w:r>
      <w:r w:rsidR="00073A58">
        <w:t>FO</w:t>
      </w:r>
      <w:r w:rsidR="00073A58" w:rsidRPr="000B2C46">
        <w:t>‘ %}</w:t>
      </w:r>
      <w:r w:rsidR="00073A58">
        <w:t>__________________________</w:t>
      </w:r>
    </w:p>
    <w:p w14:paraId="43907361" w14:textId="77777777" w:rsidR="00073A58" w:rsidRDefault="00073A58" w:rsidP="00073A58">
      <w:pPr>
        <w:jc w:val="right"/>
        <w:rPr>
          <w:b/>
        </w:rPr>
      </w:pPr>
      <w:proofErr w:type="gramStart"/>
      <w:r>
        <w:t>{{ Podatel.name.text</w:t>
      </w:r>
      <w:proofErr w:type="gramEnd"/>
      <w:r>
        <w:t xml:space="preserve"> }}</w:t>
      </w:r>
    </w:p>
    <w:p w14:paraId="17A73804" w14:textId="77777777" w:rsidR="00073A58" w:rsidRDefault="00073A58" w:rsidP="00073A58">
      <w:pPr>
        <w:spacing w:before="720"/>
        <w:jc w:val="right"/>
      </w:pPr>
      <w:r w:rsidRPr="000B2C46">
        <w:t xml:space="preserve">{% else </w:t>
      </w:r>
      <w:proofErr w:type="gramStart"/>
      <w:r w:rsidRPr="000B2C46">
        <w:t>%}</w:t>
      </w:r>
      <w:r>
        <w:t>_</w:t>
      </w:r>
      <w:proofErr w:type="gramEnd"/>
      <w:r>
        <w:t>_________________________</w:t>
      </w:r>
    </w:p>
    <w:p w14:paraId="2A8D839C" w14:textId="450FBB23" w:rsidR="00073A58" w:rsidRDefault="00073A58" w:rsidP="00073A58">
      <w:proofErr w:type="gramStart"/>
      <w:r>
        <w:lastRenderedPageBreak/>
        <w:t>{{ Podatel.zastupceName</w:t>
      </w:r>
      <w:proofErr w:type="gramEnd"/>
      <w:r>
        <w:t xml:space="preserve"> }}</w:t>
      </w:r>
      <w:r>
        <w:br/>
        <w:t>{{ Podatel.zastupceFunkce }}</w:t>
      </w:r>
      <w:r>
        <w:br/>
      </w:r>
      <w:r w:rsidRPr="000A06FC">
        <w:t>{% endif %}</w:t>
      </w:r>
      <w:r w:rsidR="00E17EFC" w:rsidRPr="000A06FC">
        <w:t>{% endif %}</w:t>
      </w:r>
    </w:p>
    <w:p w14:paraId="76AD0C49" w14:textId="77777777" w:rsidR="00073A58" w:rsidRDefault="00073A58" w:rsidP="00073A58"/>
    <w:p w14:paraId="4E1F13C6" w14:textId="77777777" w:rsidR="00073A58" w:rsidRDefault="00073A58" w:rsidP="00073A58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if</w:t>
      </w:r>
      <w:r>
        <w:rPr>
          <w:b/>
        </w:rPr>
        <w:t xml:space="preserve"> Podani.prilohy</w:t>
      </w:r>
      <w:r w:rsidRPr="000B2C46">
        <w:rPr>
          <w:b/>
        </w:rPr>
        <w:t xml:space="preserve"> %}</w:t>
      </w:r>
    </w:p>
    <w:p w14:paraId="19466534" w14:textId="77777777" w:rsidR="00073A58" w:rsidRPr="004638A2" w:rsidRDefault="00073A58" w:rsidP="00073A58">
      <w:pPr>
        <w:rPr>
          <w:b/>
        </w:rPr>
      </w:pPr>
      <w:r w:rsidRPr="004638A2">
        <w:rPr>
          <w:b/>
        </w:rPr>
        <w:t>Přílohy:</w:t>
      </w:r>
    </w:p>
    <w:p w14:paraId="3CA5404D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for </w:t>
      </w:r>
      <w:r>
        <w:t>priloha</w:t>
      </w:r>
      <w:r w:rsidRPr="00360B9B">
        <w:t xml:space="preserve"> in </w:t>
      </w:r>
      <w:r>
        <w:t>Podani.prilohySeznam</w:t>
      </w:r>
      <w:r w:rsidRPr="00360B9B">
        <w:t xml:space="preserve"> %}</w:t>
      </w:r>
    </w:p>
    <w:p w14:paraId="2AA09D98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proofErr w:type="gramStart"/>
      <w:r>
        <w:t>{{ priloha</w:t>
      </w:r>
      <w:proofErr w:type="gramEnd"/>
      <w:r>
        <w:t xml:space="preserve"> }}</w:t>
      </w:r>
    </w:p>
    <w:p w14:paraId="6ECA9EF7" w14:textId="77777777" w:rsidR="00073A58" w:rsidRDefault="00073A58" w:rsidP="00073A58">
      <w:pPr>
        <w:pStyle w:val="ListParagraph"/>
        <w:numPr>
          <w:ilvl w:val="0"/>
          <w:numId w:val="3"/>
        </w:numPr>
        <w:spacing w:line="281" w:lineRule="auto"/>
      </w:pPr>
      <w:r w:rsidRPr="00360B9B">
        <w:t>{%</w:t>
      </w:r>
      <w:r>
        <w:t>p</w:t>
      </w:r>
      <w:r w:rsidRPr="00360B9B">
        <w:t xml:space="preserve"> endfor %}</w:t>
      </w:r>
    </w:p>
    <w:p w14:paraId="51444E29" w14:textId="1849F342" w:rsidR="001E318F" w:rsidRPr="00073A58" w:rsidRDefault="00073A58" w:rsidP="001E318F">
      <w:pPr>
        <w:pStyle w:val="ListParagraph"/>
        <w:numPr>
          <w:ilvl w:val="0"/>
          <w:numId w:val="3"/>
        </w:numPr>
        <w:spacing w:line="281" w:lineRule="auto"/>
      </w:pPr>
      <w:r w:rsidRPr="000B2C46">
        <w:t>{%</w:t>
      </w:r>
      <w:r>
        <w:t>p</w:t>
      </w:r>
      <w:r w:rsidRPr="000B2C46">
        <w:t xml:space="preserve"> endif %}</w:t>
      </w:r>
    </w:p>
    <w:sectPr w:rsidR="001E318F" w:rsidRPr="00073A58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5A851" w14:textId="77777777" w:rsidR="00A777E0" w:rsidRDefault="00A777E0" w:rsidP="00237CD1">
      <w:r>
        <w:separator/>
      </w:r>
    </w:p>
  </w:endnote>
  <w:endnote w:type="continuationSeparator" w:id="0">
    <w:p w14:paraId="1E39A17D" w14:textId="77777777" w:rsidR="00A777E0" w:rsidRDefault="00A777E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893468"/>
      <w:docPartObj>
        <w:docPartGallery w:val="Page Numbers (Bottom of Page)"/>
        <w:docPartUnique/>
      </w:docPartObj>
    </w:sdtPr>
    <w:sdtEndPr/>
    <w:sdtContent>
      <w:p w14:paraId="2C3FC20F" w14:textId="77777777" w:rsidR="009B3709" w:rsidRDefault="001364A1" w:rsidP="00956729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A0794">
          <w:rPr>
            <w:noProof/>
          </w:rPr>
          <w:t>1</w:t>
        </w:r>
        <w:r>
          <w:rPr>
            <w:noProof/>
          </w:rPr>
          <w:fldChar w:fldCharType="end"/>
        </w:r>
        <w:r w:rsidR="009B3709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A07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468582"/>
      <w:docPartObj>
        <w:docPartGallery w:val="Page Numbers (Bottom of Page)"/>
        <w:docPartUnique/>
      </w:docPartObj>
    </w:sdtPr>
    <w:sdtEndPr/>
    <w:sdtContent>
      <w:p w14:paraId="386B93E5" w14:textId="77777777" w:rsidR="009B3709" w:rsidRDefault="001364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709">
          <w:t>2</w:t>
        </w:r>
        <w:r>
          <w:fldChar w:fldCharType="end"/>
        </w:r>
        <w:r w:rsidR="009B3709"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B37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598B4" w14:textId="77777777" w:rsidR="009B3709" w:rsidRDefault="009B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2EE4D" w14:textId="77777777" w:rsidR="00A777E0" w:rsidRDefault="00A777E0" w:rsidP="00237CD1">
      <w:r>
        <w:separator/>
      </w:r>
    </w:p>
  </w:footnote>
  <w:footnote w:type="continuationSeparator" w:id="0">
    <w:p w14:paraId="5A310808" w14:textId="77777777" w:rsidR="00A777E0" w:rsidRDefault="00A777E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3D"/>
    <w:rsid w:val="00003A40"/>
    <w:rsid w:val="000246D2"/>
    <w:rsid w:val="00027188"/>
    <w:rsid w:val="00041BC7"/>
    <w:rsid w:val="00041E55"/>
    <w:rsid w:val="000475F7"/>
    <w:rsid w:val="00055D80"/>
    <w:rsid w:val="000577FF"/>
    <w:rsid w:val="00073A58"/>
    <w:rsid w:val="000E0241"/>
    <w:rsid w:val="000E3221"/>
    <w:rsid w:val="00105C03"/>
    <w:rsid w:val="001364A1"/>
    <w:rsid w:val="00136D8A"/>
    <w:rsid w:val="001419E9"/>
    <w:rsid w:val="00181C93"/>
    <w:rsid w:val="001E30E1"/>
    <w:rsid w:val="001E318F"/>
    <w:rsid w:val="00237CD1"/>
    <w:rsid w:val="00256B0B"/>
    <w:rsid w:val="00280620"/>
    <w:rsid w:val="00281173"/>
    <w:rsid w:val="00286540"/>
    <w:rsid w:val="002A7ECF"/>
    <w:rsid w:val="002B2D5D"/>
    <w:rsid w:val="002B7BC9"/>
    <w:rsid w:val="00325974"/>
    <w:rsid w:val="0035700E"/>
    <w:rsid w:val="00366D5C"/>
    <w:rsid w:val="00390327"/>
    <w:rsid w:val="003A6A74"/>
    <w:rsid w:val="003E5E71"/>
    <w:rsid w:val="004251BF"/>
    <w:rsid w:val="00432006"/>
    <w:rsid w:val="0043554F"/>
    <w:rsid w:val="0045040A"/>
    <w:rsid w:val="004638A2"/>
    <w:rsid w:val="004657B5"/>
    <w:rsid w:val="004932CE"/>
    <w:rsid w:val="004A6CEF"/>
    <w:rsid w:val="004F2C1C"/>
    <w:rsid w:val="005022C7"/>
    <w:rsid w:val="00504BA6"/>
    <w:rsid w:val="005B682F"/>
    <w:rsid w:val="005D16C3"/>
    <w:rsid w:val="005D5427"/>
    <w:rsid w:val="00611C7F"/>
    <w:rsid w:val="00631041"/>
    <w:rsid w:val="00697E64"/>
    <w:rsid w:val="006B4E9E"/>
    <w:rsid w:val="007233C7"/>
    <w:rsid w:val="00727E16"/>
    <w:rsid w:val="00732616"/>
    <w:rsid w:val="007329C5"/>
    <w:rsid w:val="007C6BE4"/>
    <w:rsid w:val="008304FF"/>
    <w:rsid w:val="00884755"/>
    <w:rsid w:val="008A6B98"/>
    <w:rsid w:val="008E59BB"/>
    <w:rsid w:val="00901750"/>
    <w:rsid w:val="00902279"/>
    <w:rsid w:val="00956729"/>
    <w:rsid w:val="009A4890"/>
    <w:rsid w:val="009B3709"/>
    <w:rsid w:val="009C2852"/>
    <w:rsid w:val="00A00054"/>
    <w:rsid w:val="00A00B41"/>
    <w:rsid w:val="00A15D9E"/>
    <w:rsid w:val="00A26000"/>
    <w:rsid w:val="00A42CF5"/>
    <w:rsid w:val="00A4687F"/>
    <w:rsid w:val="00A777E0"/>
    <w:rsid w:val="00A94E00"/>
    <w:rsid w:val="00AA2F29"/>
    <w:rsid w:val="00AB08DF"/>
    <w:rsid w:val="00AD1688"/>
    <w:rsid w:val="00AF2DF5"/>
    <w:rsid w:val="00B31BE4"/>
    <w:rsid w:val="00B65306"/>
    <w:rsid w:val="00B77F3D"/>
    <w:rsid w:val="00B8104F"/>
    <w:rsid w:val="00B84DA6"/>
    <w:rsid w:val="00BB31BE"/>
    <w:rsid w:val="00BD5602"/>
    <w:rsid w:val="00C01C52"/>
    <w:rsid w:val="00C80124"/>
    <w:rsid w:val="00C87E19"/>
    <w:rsid w:val="00CA0794"/>
    <w:rsid w:val="00CF1CF3"/>
    <w:rsid w:val="00D26CF9"/>
    <w:rsid w:val="00D34F6D"/>
    <w:rsid w:val="00D358BD"/>
    <w:rsid w:val="00D5069D"/>
    <w:rsid w:val="00D56256"/>
    <w:rsid w:val="00DA2895"/>
    <w:rsid w:val="00DE54E0"/>
    <w:rsid w:val="00E058B7"/>
    <w:rsid w:val="00E17EFC"/>
    <w:rsid w:val="00E62D50"/>
    <w:rsid w:val="00EA0EC2"/>
    <w:rsid w:val="00EA1971"/>
    <w:rsid w:val="00EB4BA9"/>
    <w:rsid w:val="00ED274B"/>
    <w:rsid w:val="00ED58C2"/>
    <w:rsid w:val="00F663DC"/>
    <w:rsid w:val="00F668EE"/>
    <w:rsid w:val="00F76854"/>
    <w:rsid w:val="00F9596D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C9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4657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4657B5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EA0EC2"/>
    <w:pPr>
      <w:spacing w:before="240" w:after="240"/>
      <w:jc w:val="both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D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Documents\Pr&#225;ce\Frank%20Bold\Poradna\Vzory\Interaktivn&#237;\Odpor%20proti%20p&#345;&#237;kazu\Odpor_proti_prikaz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63F0F11-7146-4207-A80B-1A2B50BD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Odpor_proti_prikazu_Vzor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2020-10-09T14:19:00Z</dcterms:created>
  <dcterms:modified xsi:type="dcterms:W3CDTF">2020-10-09T15:31:00Z</dcterms:modified>
</cp:coreProperties>
</file>